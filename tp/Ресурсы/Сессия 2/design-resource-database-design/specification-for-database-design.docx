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38" w:rsidRDefault="00F54138" w:rsidP="004B6F8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bookmarkStart w:id="0" w:name="OLE_LINK9"/>
      <w:bookmarkStart w:id="1" w:name="OLE_LINK10"/>
      <w:r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Хакатон </w:t>
      </w:r>
      <w:r w:rsidRPr="008645C9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bizHack 12-13 мая</w:t>
      </w:r>
      <w:r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2018</w:t>
      </w:r>
    </w:p>
    <w:bookmarkEnd w:id="0"/>
    <w:bookmarkEnd w:id="1"/>
    <w:p w:rsidR="00F54138" w:rsidRDefault="00F54138" w:rsidP="00B27A49">
      <w:pPr>
        <w:pStyle w:val="Subtitle"/>
        <w:rPr>
          <w:rFonts w:ascii="Times New Roman" w:eastAsia="Microsoft YaHei" w:hAnsi="Times New Roman"/>
          <w:sz w:val="44"/>
          <w:szCs w:val="44"/>
          <w:lang w:val="ru-RU" w:eastAsia="zh-CN"/>
        </w:rPr>
      </w:pPr>
    </w:p>
    <w:p w:rsidR="00F54138" w:rsidRDefault="00F54138" w:rsidP="004B6F8D">
      <w:pPr>
        <w:rPr>
          <w:lang w:val="ru-RU" w:eastAsia="zh-CN"/>
        </w:rPr>
      </w:pPr>
    </w:p>
    <w:p w:rsidR="00F54138" w:rsidRDefault="00F54138" w:rsidP="004B6F8D">
      <w:pPr>
        <w:rPr>
          <w:lang w:val="ru-RU" w:eastAsia="zh-CN"/>
        </w:rPr>
      </w:pPr>
    </w:p>
    <w:p w:rsidR="00F54138" w:rsidRDefault="00F54138" w:rsidP="004B6F8D">
      <w:pPr>
        <w:rPr>
          <w:lang w:val="ru-RU" w:eastAsia="zh-CN"/>
        </w:rPr>
      </w:pPr>
    </w:p>
    <w:p w:rsidR="00F54138" w:rsidRPr="004B6F8D" w:rsidRDefault="00F54138" w:rsidP="004B6F8D">
      <w:pPr>
        <w:rPr>
          <w:lang w:val="ru-RU" w:eastAsia="zh-CN"/>
        </w:rPr>
      </w:pPr>
    </w:p>
    <w:p w:rsidR="00F54138" w:rsidRPr="004B6F8D" w:rsidRDefault="00F54138" w:rsidP="00B27A49">
      <w:pPr>
        <w:pStyle w:val="Subtitle"/>
        <w:rPr>
          <w:rFonts w:ascii="Times New Roman" w:eastAsia="Microsoft YaHei" w:hAnsi="Times New Roman"/>
          <w:b/>
          <w:sz w:val="44"/>
          <w:szCs w:val="44"/>
          <w:lang w:val="ru-RU" w:eastAsia="zh-CN"/>
        </w:rPr>
      </w:pPr>
      <w:r w:rsidRPr="004B6F8D">
        <w:rPr>
          <w:rFonts w:ascii="Times New Roman" w:eastAsia="Microsoft YaHei" w:hAnsi="Times New Roman"/>
          <w:b/>
          <w:sz w:val="44"/>
          <w:szCs w:val="44"/>
          <w:lang w:val="ru-RU" w:eastAsia="zh-CN"/>
        </w:rPr>
        <w:t>Спецификация для построения базы данных</w:t>
      </w:r>
    </w:p>
    <w:p w:rsidR="00F54138" w:rsidRPr="0073210A" w:rsidRDefault="00F54138" w:rsidP="00B27A49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F54138" w:rsidRPr="0073210A" w:rsidRDefault="00F54138" w:rsidP="00B27A49">
      <w:pPr>
        <w:pStyle w:val="Subtitle"/>
        <w:rPr>
          <w:rFonts w:ascii="Times New Roman" w:eastAsia="Microsoft YaHei" w:hAnsi="Times New Roman"/>
          <w:sz w:val="40"/>
          <w:szCs w:val="40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eastAsia="Microsoft YaHei" w:hAnsi="Times New Roman"/>
          <w:lang w:val="ru-RU" w:eastAsia="zh-CN"/>
        </w:rPr>
      </w:pPr>
    </w:p>
    <w:p w:rsidR="00F54138" w:rsidRPr="0073210A" w:rsidRDefault="00F54138" w:rsidP="00B27A49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F54138" w:rsidRPr="0082023A" w:rsidRDefault="00F54138" w:rsidP="00B27A49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F54138" w:rsidRPr="00BC04A0" w:rsidRDefault="00F54138" w:rsidP="00B27A49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>WorldSkills</w:t>
      </w:r>
    </w:p>
    <w:p w:rsidR="00F54138" w:rsidRPr="00BC04A0" w:rsidRDefault="00F54138" w:rsidP="0087342F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>
      <w:pPr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>
      <w:pPr>
        <w:pStyle w:val="ListBullet"/>
        <w:numPr>
          <w:ilvl w:val="0"/>
          <w:numId w:val="0"/>
        </w:numPr>
        <w:rPr>
          <w:rFonts w:ascii="Times New Roman" w:eastAsia="Microsoft YaHei" w:hAnsi="Times New Roman"/>
          <w:lang w:val="ru-RU" w:eastAsia="zh-CN"/>
        </w:rPr>
        <w:sectPr w:rsidR="00F54138" w:rsidRPr="00BC04A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F54138" w:rsidRPr="00BC04A0" w:rsidRDefault="00F54138" w:rsidP="00126D40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/>
        </w:rPr>
        <w:t>Ниже описаны</w:t>
      </w:r>
      <w:r w:rsidRPr="00A56962">
        <w:rPr>
          <w:rFonts w:ascii="Times New Roman" w:eastAsia="Microsoft YaHei" w:hAnsi="Times New Roman"/>
          <w:sz w:val="28"/>
          <w:szCs w:val="28"/>
          <w:lang w:val="ru-RU"/>
        </w:rPr>
        <w:t xml:space="preserve"> требования к базе данных.</w:t>
      </w:r>
    </w:p>
    <w:p w:rsidR="00F54138" w:rsidRPr="00BC04A0" w:rsidRDefault="00F54138" w:rsidP="00126D40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 w:rsidP="00126D40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>Примечани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е</w:t>
      </w: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в</w:t>
      </w: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>ам не нужно строить базу данных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, поэтому данные не потребуются</w:t>
      </w: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. 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Ваша задача — </w:t>
      </w:r>
      <w:r w:rsidRPr="00A56962">
        <w:rPr>
          <w:rFonts w:ascii="Times New Roman" w:eastAsia="Microsoft YaHei" w:hAnsi="Times New Roman"/>
          <w:sz w:val="28"/>
          <w:szCs w:val="28"/>
          <w:lang w:val="ru-RU" w:eastAsia="zh-CN"/>
        </w:rPr>
        <w:t>предоставить ERD и словарь данных для определения параметров базы данных.</w:t>
      </w:r>
    </w:p>
    <w:p w:rsidR="00F54138" w:rsidRPr="00BC04A0" w:rsidRDefault="00F54138" w:rsidP="00126D40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 w:rsidP="00126D40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От вас требуется создать табличную структуру для управления доступом к Баскетбольной системе управления, которая будет поддерживать гибкое распределение доступа.</w:t>
      </w:r>
    </w:p>
    <w:p w:rsidR="00F54138" w:rsidRPr="00BC04A0" w:rsidRDefault="00F54138" w:rsidP="00126D40">
      <w:pPr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1. Система должна поддерживать иерархическую структуру.</w:t>
      </w:r>
    </w:p>
    <w:p w:rsidR="00F54138" w:rsidRPr="00BC04A0" w:rsidRDefault="00F54138" w:rsidP="00126D40">
      <w:pPr>
        <w:spacing w:before="240"/>
        <w:jc w:val="both"/>
        <w:rPr>
          <w:lang w:val="ru-RU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2. Организация может иметь один из перечисленных статусов доступа к данным: </w:t>
      </w:r>
    </w:p>
    <w:p w:rsidR="00F54138" w:rsidRPr="00BC04A0" w:rsidRDefault="00F54138" w:rsidP="00FB3ED7">
      <w:pPr>
        <w:spacing w:before="80"/>
        <w:ind w:firstLine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0 – нормальный/активный</w:t>
      </w:r>
    </w:p>
    <w:p w:rsidR="00F54138" w:rsidRDefault="00F54138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1 – заблокирован / не имеет права изменять данные</w:t>
      </w:r>
    </w:p>
    <w:p w:rsidR="00F54138" w:rsidRPr="00BC04A0" w:rsidRDefault="00F54138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2 – устарел</w:t>
      </w:r>
    </w:p>
    <w:p w:rsidR="00F54138" w:rsidRPr="00BC04A0" w:rsidRDefault="00F54138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3 – недействителен</w:t>
      </w: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3. Любое </w:t>
      </w:r>
      <w:r>
        <w:rPr>
          <w:rFonts w:ascii="Times New Roman" w:eastAsia="Microsoft YaHei" w:hAnsi="Times New Roman"/>
          <w:b/>
          <w:sz w:val="28"/>
          <w:szCs w:val="28"/>
          <w:lang w:val="ru-RU" w:eastAsia="zh-CN"/>
        </w:rPr>
        <w:t>подразделение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 принадлежит </w:t>
      </w:r>
      <w:r w:rsidRPr="003A30D2">
        <w:rPr>
          <w:rFonts w:ascii="Times New Roman" w:eastAsia="Microsoft YaHei" w:hAnsi="Times New Roman"/>
          <w:b/>
          <w:sz w:val="28"/>
          <w:szCs w:val="28"/>
          <w:lang w:val="ru-RU" w:eastAsia="zh-CN"/>
        </w:rPr>
        <w:t>организации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.</w:t>
      </w: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4. Система поддерживает иерархическую структуру </w:t>
      </w:r>
      <w:r>
        <w:rPr>
          <w:rFonts w:ascii="Times New Roman" w:eastAsia="Microsoft YaHei" w:hAnsi="Times New Roman"/>
          <w:b/>
          <w:sz w:val="28"/>
          <w:szCs w:val="28"/>
          <w:lang w:val="ru-RU" w:eastAsia="zh-CN"/>
        </w:rPr>
        <w:t>«подразделений»</w:t>
      </w:r>
      <w:r>
        <w:rPr>
          <w:rFonts w:ascii="Times New Roman" w:eastAsia="Microsoft YaHei" w:hAnsi="Times New Roman"/>
          <w:sz w:val="28"/>
          <w:szCs w:val="28"/>
          <w:lang w:val="ru-RU" w:eastAsia="zh-CN"/>
        </w:rPr>
        <w:t>.</w:t>
      </w: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5. Пользователь должен относиться к определенному подразделению.</w:t>
      </w: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6. Один пользователь может иметь несколько ролей.</w:t>
      </w:r>
    </w:p>
    <w:p w:rsidR="00F54138" w:rsidRPr="00BC04A0" w:rsidRDefault="00F54138" w:rsidP="00126D40">
      <w:pPr>
        <w:spacing w:before="240"/>
        <w:jc w:val="both"/>
        <w:rPr>
          <w:lang w:val="ru-RU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 xml:space="preserve">7. Пользователь может иметь один из перечисленных статусов доступа к данным: </w:t>
      </w:r>
    </w:p>
    <w:p w:rsidR="00F54138" w:rsidRPr="00BC04A0" w:rsidRDefault="00F54138" w:rsidP="00FB3ED7">
      <w:pPr>
        <w:spacing w:before="80"/>
        <w:ind w:firstLine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0 – нормальный/активный</w:t>
      </w:r>
    </w:p>
    <w:p w:rsidR="00F54138" w:rsidRPr="00BC04A0" w:rsidRDefault="00F54138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1 – заблокирован / не имеет права изменять данные</w:t>
      </w:r>
    </w:p>
    <w:p w:rsidR="00F54138" w:rsidRPr="00BC04A0" w:rsidRDefault="00F54138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2 – устарел</w:t>
      </w:r>
    </w:p>
    <w:p w:rsidR="00F54138" w:rsidRPr="00BC04A0" w:rsidRDefault="00F54138" w:rsidP="00FB3ED7">
      <w:pPr>
        <w:spacing w:before="80"/>
        <w:ind w:left="720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3 – недействителен</w:t>
      </w: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8. Роль одного пользователя может быть связана с несколькими операциями.</w:t>
      </w:r>
    </w:p>
    <w:p w:rsidR="00F54138" w:rsidRPr="00BC04A0" w:rsidRDefault="00F54138" w:rsidP="00126D40">
      <w:pPr>
        <w:spacing w:before="240"/>
        <w:jc w:val="both"/>
        <w:rPr>
          <w:rFonts w:ascii="Times New Roman" w:eastAsia="Microsoft YaHei" w:hAnsi="Times New Roman"/>
          <w:sz w:val="28"/>
          <w:szCs w:val="28"/>
          <w:lang w:val="ru-RU" w:eastAsia="zh-CN"/>
        </w:rPr>
      </w:pPr>
      <w:r>
        <w:rPr>
          <w:rFonts w:ascii="Times New Roman" w:eastAsia="Microsoft YaHei" w:hAnsi="Times New Roman"/>
          <w:sz w:val="28"/>
          <w:szCs w:val="28"/>
          <w:lang w:val="ru-RU" w:eastAsia="zh-CN"/>
        </w:rPr>
        <w:t>9. Дополните таблицу другими свойствами, чтобы настройка свойств таблицы была оптимальной.</w:t>
      </w:r>
      <w:bookmarkStart w:id="2" w:name="_GoBack"/>
      <w:bookmarkEnd w:id="2"/>
    </w:p>
    <w:sectPr w:rsidR="00F54138" w:rsidRPr="00BC04A0" w:rsidSect="00126D40">
      <w:headerReference w:type="default" r:id="rId11"/>
      <w:footerReference w:type="default" r:id="rId12"/>
      <w:pgSz w:w="11906" w:h="16838" w:code="9"/>
      <w:pgMar w:top="1258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38" w:rsidRDefault="00F54138">
      <w:pPr>
        <w:spacing w:after="0" w:line="240" w:lineRule="auto"/>
      </w:pPr>
      <w:r>
        <w:separator/>
      </w:r>
    </w:p>
  </w:endnote>
  <w:endnote w:type="continuationSeparator" w:id="0">
    <w:p w:rsidR="00F54138" w:rsidRDefault="00F5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YaHei">
    <w:altName w:val="?§Ю?§Ф??§Ю??§ЮЎм§ў?§Ю??§Ю|??§Ю?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/>
    </w:tblPr>
    <w:tblGrid>
      <w:gridCol w:w="4054"/>
      <w:gridCol w:w="1537"/>
      <w:gridCol w:w="4197"/>
    </w:tblGrid>
    <w:tr w:rsidR="00F54138" w:rsidTr="005E2C28">
      <w:tc>
        <w:tcPr>
          <w:tcW w:w="4196" w:type="dxa"/>
          <w:tcBorders>
            <w:top w:val="single" w:sz="48" w:space="0" w:color="97D700"/>
          </w:tcBorders>
          <w:vAlign w:val="center"/>
        </w:tcPr>
        <w:p w:rsidR="00F54138" w:rsidRDefault="00F54138">
          <w:pPr>
            <w:pStyle w:val="Footer"/>
          </w:pPr>
          <w:r>
            <w:rPr>
              <w:lang w:val="ru-RU"/>
            </w:rP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F54138" w:rsidRDefault="00F54138" w:rsidP="005E2C28">
          <w:pPr>
            <w:pStyle w:val="Footer"/>
            <w:jc w:val="center"/>
          </w:pPr>
          <w:r>
            <w:rPr>
              <w:lang w:val="ru-RU"/>
            </w:rPr>
            <w:t>Версия: 1.0</w:t>
          </w:r>
        </w:p>
        <w:p w:rsidR="00F54138" w:rsidRDefault="00F54138" w:rsidP="005E2C28">
          <w:pPr>
            <w:pStyle w:val="Footer"/>
            <w:jc w:val="center"/>
          </w:pPr>
          <w:r>
            <w:rPr>
              <w:lang w:val="ru-RU"/>
            </w:rPr>
            <w:t>Дата: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F54138" w:rsidRDefault="00F54138" w:rsidP="005E2C28">
          <w:pPr>
            <w:pStyle w:val="Footer"/>
            <w:jc w:val="right"/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  <w:r>
            <w:rPr>
              <w:lang w:val="ru-RU"/>
            </w:rPr>
            <w:t xml:space="preserve"> из </w:t>
          </w:r>
          <w:fldSimple w:instr=" NUMPAGES   \* MERGEFORMAT ">
            <w:r>
              <w:rPr>
                <w:noProof/>
                <w:lang w:val="ru-RU"/>
              </w:rPr>
              <w:t>5</w:t>
            </w:r>
          </w:fldSimple>
        </w:p>
      </w:tc>
    </w:tr>
  </w:tbl>
  <w:p w:rsidR="00F54138" w:rsidRDefault="00F541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38" w:rsidRDefault="00F54138">
    <w:pPr>
      <w:pStyle w:val="Footer"/>
      <w:rPr>
        <w:sz w:val="16"/>
        <w:szCs w:val="16"/>
      </w:rPr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52" type="#_x0000_t75" style="position:absolute;margin-left:57.5pt;margin-top:666.25pt;width:100.35pt;height:102.05pt;z-index:-251656704;visibility:visible;mso-position-horizontal-relative:page;mso-position-vertical-relative:page">
          <v:imagedata r:id="rId1" o:title=""/>
          <w10:wrap anchorx="page" anchory="page"/>
        </v:shape>
      </w:pict>
    </w:r>
    <w:r>
      <w:rPr>
        <w:sz w:val="16"/>
        <w:szCs w:val="16"/>
        <w:lang w:val="ru-RU"/>
      </w:rPr>
      <w:t>Спецификация для построения базы данных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38" w:rsidRDefault="00F54138" w:rsidP="004C2E08">
    <w:pPr>
      <w:pStyle w:val="Footer"/>
      <w:pBdr>
        <w:top w:val="single" w:sz="4" w:space="1" w:color="D9D9D9"/>
      </w:pBdr>
      <w:wordWrap w:val="0"/>
      <w:jc w:val="right"/>
    </w:pPr>
    <w:fldSimple w:instr=" PAGE   \* MERGEFORMAT ">
      <w:r>
        <w:rPr>
          <w:noProof/>
        </w:rPr>
        <w:t>2</w:t>
      </w:r>
    </w:fldSimple>
  </w:p>
  <w:p w:rsidR="00F54138" w:rsidRDefault="00F541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38" w:rsidRDefault="00F54138">
      <w:pPr>
        <w:spacing w:after="0" w:line="240" w:lineRule="auto"/>
      </w:pPr>
      <w:r>
        <w:separator/>
      </w:r>
    </w:p>
  </w:footnote>
  <w:footnote w:type="continuationSeparator" w:id="0">
    <w:p w:rsidR="00F54138" w:rsidRDefault="00F5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38" w:rsidRDefault="00F54138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margin-left:449.65pt;margin-top:-13.4pt;width:1in;height:49.2pt;z-index:251656704;visibility:visible">
          <v:imagedata r:id="rId1" o:title=""/>
        </v:shape>
      </w:pict>
    </w:r>
    <w:r>
      <w:rPr>
        <w:noProof/>
        <w:lang w:val="ru-RU" w:eastAsia="ru-RU"/>
      </w:rPr>
      <w:pict>
        <v:shape id="Picture 14" o:spid="_x0000_s2050" type="#_x0000_t75" style="position:absolute;margin-left:-55.8pt;margin-top:-35.7pt;width:596.25pt;height:738pt;z-index:-251658752;visibility:visible">
          <v:imagedata r:id="rId2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38" w:rsidRDefault="00F54138">
    <w:pPr>
      <w:pStyle w:val="Header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6" o:spid="_x0000_s2051" type="#_x0000_t75" style="position:absolute;margin-left:.8pt;margin-top:.85pt;width:599.55pt;height:846.15pt;z-index:-251660800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38" w:rsidRDefault="00F54138" w:rsidP="00313492">
    <w:pPr>
      <w:pStyle w:val="Header"/>
      <w:rPr>
        <w:lang w:eastAsia="zh-CN"/>
      </w:rPr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3" type="#_x0000_t75" style="position:absolute;margin-left:56.7pt;margin-top:28.35pt;width:43.35pt;height:44.2pt;z-index:-251657728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 w:tentative="1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4184E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884D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9F223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E0F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E6A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3A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A8D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660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D309A3"/>
    <w:multiLevelType w:val="hybridMultilevel"/>
    <w:tmpl w:val="6990127A"/>
    <w:lvl w:ilvl="0" w:tplc="06EE2C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C73E18CC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BCBCFAB0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F6CA6DB8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6605D0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95D47AEE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60C4D6AC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24EE08F8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5426A8D4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AFF6E9C"/>
    <w:multiLevelType w:val="multilevel"/>
    <w:tmpl w:val="1AFF6E9C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ListNumber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2">
    <w:nsid w:val="1FC177F1"/>
    <w:multiLevelType w:val="multilevel"/>
    <w:tmpl w:val="1FC177F1"/>
    <w:lvl w:ilvl="0" w:tentative="1">
      <w:start w:val="1"/>
      <w:numFmt w:val="none"/>
      <w:pStyle w:val="TOC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OC2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TOC3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>
    <w:nsid w:val="202A2610"/>
    <w:multiLevelType w:val="multilevel"/>
    <w:tmpl w:val="202A2610"/>
    <w:lvl w:ilvl="0" w:tentative="1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>
    <w:nsid w:val="27371F67"/>
    <w:multiLevelType w:val="hybridMultilevel"/>
    <w:tmpl w:val="B49412E0"/>
    <w:lvl w:ilvl="0" w:tplc="B254EF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9C4ACB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478019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A6CF2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0624CD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0CCE4F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B5034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AA01DF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1D6C21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251143"/>
    <w:multiLevelType w:val="hybridMultilevel"/>
    <w:tmpl w:val="F4B6758A"/>
    <w:lvl w:ilvl="0" w:tplc="327E8C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F90406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DAC1D1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A42EA9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BEE10A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364345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E4E667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D48741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680D30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36498B"/>
    <w:multiLevelType w:val="hybridMultilevel"/>
    <w:tmpl w:val="5BEC046C"/>
    <w:lvl w:ilvl="0" w:tplc="ADC63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83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05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E9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84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0C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8A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A9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2A4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05786"/>
    <w:multiLevelType w:val="hybridMultilevel"/>
    <w:tmpl w:val="D374AA26"/>
    <w:lvl w:ilvl="0" w:tplc="491284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D921B6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3BECD2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80C96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42F8F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812323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3E8721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FF2685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75A4DD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23B3F2A"/>
    <w:multiLevelType w:val="hybridMultilevel"/>
    <w:tmpl w:val="0226E824"/>
    <w:lvl w:ilvl="0" w:tplc="17D239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078797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D6CBB6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C2CCDF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5ABCA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516299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CE6E49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BD2B8F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354E35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5"/>
  </w:num>
  <w:num w:numId="23">
    <w:abstractNumId w:val="8"/>
  </w:num>
  <w:num w:numId="24">
    <w:abstractNumId w:val="9"/>
  </w:num>
  <w:num w:numId="25">
    <w:abstractNumId w:val="6"/>
  </w:num>
  <w:num w:numId="26">
    <w:abstractNumId w:val="2"/>
  </w:num>
  <w:num w:numId="27">
    <w:abstractNumId w:val="7"/>
  </w:num>
  <w:num w:numId="28">
    <w:abstractNumId w:val="4"/>
  </w:num>
  <w:num w:numId="29">
    <w:abstractNumId w:val="1"/>
  </w:num>
  <w:num w:numId="30">
    <w:abstractNumId w:val="0"/>
  </w:num>
  <w:num w:numId="31">
    <w:abstractNumId w:val="3"/>
  </w:num>
  <w:num w:numId="32">
    <w:abstractNumId w:val="5"/>
  </w:num>
  <w:num w:numId="33">
    <w:abstractNumId w:val="8"/>
  </w:num>
  <w:num w:numId="34">
    <w:abstractNumId w:val="9"/>
  </w:num>
  <w:num w:numId="35">
    <w:abstractNumId w:val="6"/>
  </w:num>
  <w:num w:numId="36">
    <w:abstractNumId w:val="2"/>
  </w:num>
  <w:num w:numId="37">
    <w:abstractNumId w:val="7"/>
  </w:num>
  <w:num w:numId="38">
    <w:abstractNumId w:val="4"/>
  </w:num>
  <w:num w:numId="39">
    <w:abstractNumId w:val="1"/>
  </w:num>
  <w:num w:numId="40">
    <w:abstractNumId w:val="0"/>
  </w:num>
  <w:num w:numId="41">
    <w:abstractNumId w:val="11"/>
  </w:num>
  <w:num w:numId="42">
    <w:abstractNumId w:val="13"/>
  </w:num>
  <w:num w:numId="43">
    <w:abstractNumId w:val="12"/>
  </w:num>
  <w:num w:numId="44">
    <w:abstractNumId w:val="1"/>
  </w:num>
  <w:num w:numId="45">
    <w:abstractNumId w:val="0"/>
  </w:num>
  <w:num w:numId="46">
    <w:abstractNumId w:val="15"/>
  </w:num>
  <w:num w:numId="47">
    <w:abstractNumId w:val="18"/>
  </w:num>
  <w:num w:numId="48">
    <w:abstractNumId w:val="17"/>
  </w:num>
  <w:num w:numId="49">
    <w:abstractNumId w:val="16"/>
  </w:num>
  <w:num w:numId="50">
    <w:abstractNumId w:val="14"/>
  </w:num>
  <w:num w:numId="5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661E"/>
    <w:rsid w:val="0009661E"/>
    <w:rsid w:val="000E4247"/>
    <w:rsid w:val="000F7D24"/>
    <w:rsid w:val="00126D40"/>
    <w:rsid w:val="0020169B"/>
    <w:rsid w:val="002946B4"/>
    <w:rsid w:val="00300343"/>
    <w:rsid w:val="00313492"/>
    <w:rsid w:val="00313FFF"/>
    <w:rsid w:val="003445A6"/>
    <w:rsid w:val="00356C1C"/>
    <w:rsid w:val="003A30D2"/>
    <w:rsid w:val="003E4592"/>
    <w:rsid w:val="004B6F8D"/>
    <w:rsid w:val="004C2E08"/>
    <w:rsid w:val="004D2F18"/>
    <w:rsid w:val="005E2C28"/>
    <w:rsid w:val="0073210A"/>
    <w:rsid w:val="00784E86"/>
    <w:rsid w:val="0082023A"/>
    <w:rsid w:val="00855602"/>
    <w:rsid w:val="008645C9"/>
    <w:rsid w:val="0087342F"/>
    <w:rsid w:val="008D2B31"/>
    <w:rsid w:val="00933250"/>
    <w:rsid w:val="00A03C79"/>
    <w:rsid w:val="00A04A08"/>
    <w:rsid w:val="00A56962"/>
    <w:rsid w:val="00A95754"/>
    <w:rsid w:val="00B24A41"/>
    <w:rsid w:val="00B27A49"/>
    <w:rsid w:val="00BC04A0"/>
    <w:rsid w:val="00C32BDA"/>
    <w:rsid w:val="00C707C1"/>
    <w:rsid w:val="00DC357C"/>
    <w:rsid w:val="00DD03D8"/>
    <w:rsid w:val="00E7172C"/>
    <w:rsid w:val="00EB71F1"/>
    <w:rsid w:val="00F54138"/>
    <w:rsid w:val="00F66FB2"/>
    <w:rsid w:val="00FB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locked="1" w:uiPriority="0"/>
    <w:lsdException w:name="List Bullet 4" w:locked="1" w:uiPriority="0"/>
    <w:lsdException w:name="List Bullet 5" w:locked="1" w:uiPriority="0"/>
    <w:lsdException w:name="List Number 2" w:locked="1" w:uiPriority="0"/>
    <w:lsdException w:name="List Number 3" w:locked="1" w:uiPriority="0"/>
    <w:lsdException w:name="List Number 4" w:locked="1" w:uiPriority="0"/>
    <w:lsdException w:name="List Number 5" w:locked="1" w:uiPriority="0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locked="1" w:uiPriority="0"/>
    <w:lsdException w:name="Table Web 1" w:semiHidden="1" w:unhideWhenUsed="1"/>
    <w:lsdException w:name="Table Web 2" w:semiHidden="1" w:unhideWhenUsed="1"/>
    <w:lsdException w:name="Table Web 3" w:locked="1" w:uiPriority="0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pPr>
      <w:outlineLvl w:val="4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ListNumber2">
    <w:name w:val="List Number 2"/>
    <w:basedOn w:val="Normal"/>
    <w:uiPriority w:val="99"/>
    <w:pPr>
      <w:numPr>
        <w:ilvl w:val="1"/>
        <w:numId w:val="41"/>
      </w:numPr>
      <w:contextualSpacing/>
    </w:pPr>
  </w:style>
  <w:style w:type="paragraph" w:styleId="ListBullet4">
    <w:name w:val="List Bullet 4"/>
    <w:basedOn w:val="Normal"/>
    <w:uiPriority w:val="99"/>
    <w:pPr>
      <w:numPr>
        <w:ilvl w:val="3"/>
        <w:numId w:val="42"/>
      </w:numPr>
      <w:ind w:left="1135"/>
      <w:contextualSpacing/>
    </w:pPr>
  </w:style>
  <w:style w:type="paragraph" w:styleId="ListNumber">
    <w:name w:val="List Number"/>
    <w:basedOn w:val="Normal"/>
    <w:uiPriority w:val="99"/>
    <w:pPr>
      <w:numPr>
        <w:numId w:val="41"/>
      </w:numPr>
      <w:contextualSpacing/>
    </w:pPr>
  </w:style>
  <w:style w:type="paragraph" w:styleId="ListBullet">
    <w:name w:val="List Bullet"/>
    <w:basedOn w:val="Normal"/>
    <w:uiPriority w:val="99"/>
    <w:pPr>
      <w:numPr>
        <w:numId w:val="42"/>
      </w:numPr>
      <w:contextualSpacing/>
    </w:pPr>
  </w:style>
  <w:style w:type="paragraph" w:styleId="ListBullet3">
    <w:name w:val="List Bullet 3"/>
    <w:basedOn w:val="Normal"/>
    <w:uiPriority w:val="99"/>
    <w:pPr>
      <w:numPr>
        <w:ilvl w:val="2"/>
        <w:numId w:val="42"/>
      </w:numPr>
      <w:ind w:left="851"/>
      <w:contextualSpacing/>
    </w:pPr>
  </w:style>
  <w:style w:type="paragraph" w:styleId="ListNumber3">
    <w:name w:val="List Number 3"/>
    <w:basedOn w:val="Normal"/>
    <w:uiPriority w:val="99"/>
    <w:pPr>
      <w:numPr>
        <w:ilvl w:val="2"/>
        <w:numId w:val="41"/>
      </w:numPr>
      <w:ind w:left="851"/>
      <w:contextualSpacing/>
    </w:pPr>
  </w:style>
  <w:style w:type="paragraph" w:styleId="ListBullet2">
    <w:name w:val="List Bullet 2"/>
    <w:basedOn w:val="Normal"/>
    <w:uiPriority w:val="99"/>
    <w:pPr>
      <w:numPr>
        <w:ilvl w:val="1"/>
        <w:numId w:val="42"/>
      </w:numPr>
      <w:contextualSpacing/>
    </w:pPr>
  </w:style>
  <w:style w:type="paragraph" w:styleId="TOC3">
    <w:name w:val="toc 3"/>
    <w:basedOn w:val="Normal"/>
    <w:next w:val="Normal"/>
    <w:uiPriority w:val="99"/>
    <w:pPr>
      <w:numPr>
        <w:ilvl w:val="2"/>
        <w:numId w:val="43"/>
      </w:numPr>
      <w:spacing w:after="0"/>
      <w:contextualSpacing/>
    </w:pPr>
    <w:rPr>
      <w:i/>
      <w:sz w:val="18"/>
    </w:rPr>
  </w:style>
  <w:style w:type="paragraph" w:styleId="ListBullet5">
    <w:name w:val="List Bullet 5"/>
    <w:basedOn w:val="Normal"/>
    <w:uiPriority w:val="99"/>
    <w:pPr>
      <w:numPr>
        <w:ilvl w:val="4"/>
        <w:numId w:val="42"/>
      </w:numPr>
      <w:ind w:left="1418"/>
      <w:contextualSpacing/>
    </w:pPr>
  </w:style>
  <w:style w:type="paragraph" w:styleId="ListNumber4">
    <w:name w:val="List Number 4"/>
    <w:basedOn w:val="Normal"/>
    <w:uiPriority w:val="99"/>
    <w:pPr>
      <w:numPr>
        <w:numId w:val="14"/>
      </w:numPr>
      <w:tabs>
        <w:tab w:val="clear" w:pos="360"/>
        <w:tab w:val="left" w:pos="1209"/>
      </w:tabs>
      <w:ind w:left="1208" w:hanging="357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Frutiger LT Com 45 Light" w:hAnsi="Frutiger LT Com 45 Light" w:cs="Times New Roman"/>
      <w:sz w:val="1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TOC1">
    <w:name w:val="toc 1"/>
    <w:basedOn w:val="Normal"/>
    <w:next w:val="Normal"/>
    <w:uiPriority w:val="99"/>
    <w:pPr>
      <w:numPr>
        <w:numId w:val="43"/>
      </w:numPr>
      <w:spacing w:before="120" w:after="0"/>
      <w:contextualSpacing/>
    </w:pPr>
    <w:rPr>
      <w:b/>
      <w:caps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ListNumber5">
    <w:name w:val="List Number 5"/>
    <w:basedOn w:val="Normal"/>
    <w:uiPriority w:val="99"/>
    <w:pPr>
      <w:numPr>
        <w:numId w:val="15"/>
      </w:numPr>
      <w:tabs>
        <w:tab w:val="clear" w:pos="926"/>
        <w:tab w:val="left" w:pos="1492"/>
      </w:tabs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Frutiger LT Com 45 Light" w:hAnsi="Frutiger LT Com 45 Light" w:cs="Times New Roman"/>
      <w:sz w:val="20"/>
      <w:szCs w:val="20"/>
    </w:rPr>
  </w:style>
  <w:style w:type="paragraph" w:styleId="TOC2">
    <w:name w:val="toc 2"/>
    <w:basedOn w:val="Normal"/>
    <w:next w:val="Normal"/>
    <w:uiPriority w:val="99"/>
    <w:pPr>
      <w:numPr>
        <w:ilvl w:val="1"/>
        <w:numId w:val="43"/>
      </w:numPr>
      <w:tabs>
        <w:tab w:val="right" w:leader="dot" w:pos="9628"/>
      </w:tabs>
      <w:spacing w:before="8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rPr>
      <w:rFonts w:cs="Times New Roman"/>
      <w:color w:val="0563C1"/>
      <w:u w:val="single"/>
    </w:rPr>
  </w:style>
  <w:style w:type="character" w:styleId="FootnoteReference">
    <w:name w:val="footnote reference"/>
    <w:basedOn w:val="DefaultParagraphFont"/>
    <w:uiPriority w:val="99"/>
    <w:rPr>
      <w:rFonts w:ascii="Frutiger LT Com 45 Light" w:hAnsi="Frutiger LT Com 45 Light" w:cs="Times New Roman"/>
      <w:sz w:val="16"/>
      <w:vertAlign w:val="superscript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character" w:customStyle="1" w:styleId="BookTitle1">
    <w:name w:val="Book Title1"/>
    <w:basedOn w:val="DefaultParagraphFont"/>
    <w:uiPriority w:val="99"/>
    <w:rPr>
      <w:rFonts w:cs="Times New Roman"/>
      <w:b/>
      <w:bCs/>
      <w:i/>
      <w:iCs/>
      <w:spacing w:val="5"/>
    </w:rPr>
  </w:style>
  <w:style w:type="character" w:customStyle="1" w:styleId="Code">
    <w:name w:val="Code"/>
    <w:basedOn w:val="DefaultParagraphFont"/>
    <w:uiPriority w:val="99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Pr>
      <w:rFonts w:ascii="Frutiger LT Com 45 Light" w:hAnsi="Frutiger LT Com 45 Light"/>
      <w:color w:val="000000"/>
      <w:sz w:val="20"/>
      <w:szCs w:val="20"/>
      <w:lang w:val="en-US" w:eastAsia="en-US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uiPriority w:val="99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BC04A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C04A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C04A0"/>
    <w:rPr>
      <w:rFonts w:ascii="Arial" w:hAnsi="Arial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C0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C04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196</Words>
  <Characters>1119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FANY</dc:title>
  <dc:subject/>
  <dc:creator/>
  <cp:keywords/>
  <dc:description>03.05.2018</dc:description>
  <cp:lastModifiedBy/>
  <cp:revision>4</cp:revision>
  <dcterms:created xsi:type="dcterms:W3CDTF">2017-08-02T11:49:00Z</dcterms:created>
  <dcterms:modified xsi:type="dcterms:W3CDTF">2018-05-03T11:14:00Z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