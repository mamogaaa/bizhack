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D84" w:rsidRDefault="00F17D84" w:rsidP="00EF7B3D">
      <w:pPr>
        <w:tabs>
          <w:tab w:val="left" w:pos="4680"/>
        </w:tabs>
        <w:spacing w:line="560" w:lineRule="exact"/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</w:pPr>
      <w:bookmarkStart w:id="0" w:name="OLE_LINK9"/>
      <w:bookmarkStart w:id="1" w:name="OLE_LINK10"/>
      <w:r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 xml:space="preserve">Хакатон </w:t>
      </w:r>
      <w:r w:rsidRPr="008645C9"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>bizHack 12-13 мая</w:t>
      </w:r>
      <w:r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  <w:t xml:space="preserve"> 2018</w:t>
      </w:r>
    </w:p>
    <w:p w:rsidR="00F17D84" w:rsidRDefault="00F17D84" w:rsidP="00EF7B3D">
      <w:pPr>
        <w:tabs>
          <w:tab w:val="left" w:pos="4680"/>
        </w:tabs>
        <w:spacing w:line="560" w:lineRule="exact"/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</w:pPr>
    </w:p>
    <w:p w:rsidR="00F17D84" w:rsidRDefault="00F17D84" w:rsidP="00EF7B3D">
      <w:pPr>
        <w:tabs>
          <w:tab w:val="left" w:pos="4680"/>
        </w:tabs>
        <w:spacing w:line="560" w:lineRule="exact"/>
        <w:rPr>
          <w:rFonts w:ascii="Times New Roman" w:eastAsia="Microsoft YaHei" w:hAnsi="Times New Roman"/>
          <w:color w:val="000000"/>
          <w:sz w:val="36"/>
          <w:szCs w:val="36"/>
          <w:lang w:val="ru-RU" w:eastAsia="zh-CN"/>
        </w:rPr>
      </w:pPr>
    </w:p>
    <w:bookmarkEnd w:id="0"/>
    <w:bookmarkEnd w:id="1"/>
    <w:p w:rsidR="00F17D84" w:rsidRPr="0073210A" w:rsidRDefault="00F17D84" w:rsidP="007328F5">
      <w:pPr>
        <w:pStyle w:val="Subtitle"/>
        <w:rPr>
          <w:rFonts w:ascii="Times New Roman" w:eastAsia="Microsoft YaHei" w:hAnsi="Times New Roman"/>
          <w:sz w:val="44"/>
          <w:szCs w:val="44"/>
          <w:lang w:eastAsia="zh-CN"/>
        </w:rPr>
      </w:pPr>
    </w:p>
    <w:p w:rsidR="00F17D84" w:rsidRPr="00EF7B3D" w:rsidRDefault="00F17D84" w:rsidP="007328F5">
      <w:pPr>
        <w:pStyle w:val="Subtitle"/>
        <w:rPr>
          <w:rFonts w:ascii="Times New Roman" w:eastAsia="Microsoft YaHei" w:hAnsi="Times New Roman"/>
          <w:b/>
          <w:sz w:val="44"/>
          <w:szCs w:val="44"/>
          <w:lang w:eastAsia="zh-CN"/>
        </w:rPr>
      </w:pPr>
      <w:r w:rsidRPr="00EF7B3D">
        <w:rPr>
          <w:rFonts w:ascii="Times New Roman" w:eastAsia="Microsoft YaHei" w:hAnsi="Times New Roman"/>
          <w:b/>
          <w:sz w:val="44"/>
          <w:szCs w:val="44"/>
          <w:lang w:eastAsia="zh-CN"/>
        </w:rPr>
        <w:t>Указания для тестирования</w:t>
      </w:r>
      <w:r>
        <w:rPr>
          <w:rFonts w:ascii="Times New Roman" w:eastAsia="Microsoft YaHei" w:hAnsi="Times New Roman"/>
          <w:b/>
          <w:sz w:val="44"/>
          <w:szCs w:val="44"/>
          <w:lang w:eastAsia="zh-CN"/>
        </w:rPr>
        <w:t xml:space="preserve"> (1С)</w:t>
      </w:r>
    </w:p>
    <w:p w:rsidR="00F17D84" w:rsidRPr="0073210A" w:rsidRDefault="00F17D84" w:rsidP="007328F5">
      <w:pPr>
        <w:rPr>
          <w:rFonts w:ascii="Times New Roman" w:eastAsia="Microsoft YaHei" w:hAnsi="Times New Roman"/>
          <w:color w:val="00594F"/>
          <w:spacing w:val="15"/>
          <w:sz w:val="44"/>
          <w:szCs w:val="44"/>
          <w:lang w:val="ru-RU" w:eastAsia="zh-CN"/>
        </w:rPr>
      </w:pPr>
    </w:p>
    <w:p w:rsidR="00F17D84" w:rsidRPr="0073210A" w:rsidRDefault="00F17D84" w:rsidP="007328F5">
      <w:pPr>
        <w:pStyle w:val="Subtitle"/>
        <w:rPr>
          <w:rFonts w:ascii="Times New Roman" w:eastAsia="Microsoft YaHei" w:hAnsi="Times New Roman"/>
          <w:sz w:val="40"/>
          <w:szCs w:val="40"/>
          <w:lang w:eastAsia="zh-CN"/>
        </w:rPr>
      </w:pPr>
    </w:p>
    <w:p w:rsidR="00F17D84" w:rsidRPr="0073210A" w:rsidRDefault="00F17D84" w:rsidP="007328F5">
      <w:pPr>
        <w:rPr>
          <w:rFonts w:ascii="Times New Roman" w:eastAsia="Microsoft YaHei" w:hAnsi="Times New Roman"/>
          <w:lang w:val="ru-RU" w:eastAsia="zh-CN"/>
        </w:rPr>
      </w:pPr>
    </w:p>
    <w:p w:rsidR="00F17D84" w:rsidRPr="0073210A" w:rsidRDefault="00F17D84" w:rsidP="007328F5">
      <w:pPr>
        <w:rPr>
          <w:rFonts w:ascii="Times New Roman" w:eastAsia="Microsoft YaHei" w:hAnsi="Times New Roman"/>
          <w:lang w:val="ru-RU" w:eastAsia="zh-CN"/>
        </w:rPr>
      </w:pPr>
    </w:p>
    <w:p w:rsidR="00F17D84" w:rsidRPr="0073210A" w:rsidRDefault="00F17D84" w:rsidP="007328F5">
      <w:pPr>
        <w:rPr>
          <w:rFonts w:ascii="Times New Roman" w:eastAsia="Microsoft YaHei" w:hAnsi="Times New Roman"/>
          <w:lang w:val="ru-RU" w:eastAsia="zh-CN"/>
        </w:rPr>
      </w:pPr>
    </w:p>
    <w:p w:rsidR="00F17D84" w:rsidRPr="0073210A" w:rsidRDefault="00F17D84" w:rsidP="007328F5">
      <w:pPr>
        <w:rPr>
          <w:rFonts w:ascii="Times New Roman" w:eastAsia="Microsoft YaHei" w:hAnsi="Times New Roman"/>
          <w:lang w:val="ru-RU" w:eastAsia="zh-CN"/>
        </w:rPr>
      </w:pPr>
    </w:p>
    <w:p w:rsidR="00F17D84" w:rsidRPr="0073210A" w:rsidRDefault="00F17D84" w:rsidP="007328F5">
      <w:pPr>
        <w:rPr>
          <w:rFonts w:ascii="Times New Roman" w:eastAsia="Microsoft YaHei" w:hAnsi="Times New Roman"/>
          <w:lang w:val="ru-RU" w:eastAsia="zh-CN"/>
        </w:rPr>
      </w:pPr>
    </w:p>
    <w:p w:rsidR="00F17D84" w:rsidRPr="0073210A" w:rsidRDefault="00F17D84" w:rsidP="007328F5">
      <w:pPr>
        <w:rPr>
          <w:rFonts w:ascii="Times New Roman" w:eastAsia="Microsoft YaHei" w:hAnsi="Times New Roman"/>
          <w:lang w:val="ru-RU" w:eastAsia="zh-CN"/>
        </w:rPr>
      </w:pPr>
    </w:p>
    <w:p w:rsidR="00F17D84" w:rsidRPr="0073210A" w:rsidRDefault="00F17D84" w:rsidP="007328F5">
      <w:pPr>
        <w:rPr>
          <w:rFonts w:ascii="Times New Roman" w:eastAsia="Microsoft YaHei" w:hAnsi="Times New Roman"/>
          <w:lang w:val="ru-RU" w:eastAsia="zh-CN"/>
        </w:rPr>
      </w:pPr>
    </w:p>
    <w:p w:rsidR="00F17D84" w:rsidRPr="0073210A" w:rsidRDefault="00F17D84" w:rsidP="007328F5">
      <w:pPr>
        <w:rPr>
          <w:rFonts w:ascii="Times New Roman" w:hAnsi="Times New Roman"/>
          <w:sz w:val="28"/>
          <w:szCs w:val="28"/>
          <w:lang w:val="ru-RU" w:eastAsia="zh-CN"/>
        </w:rPr>
      </w:pPr>
    </w:p>
    <w:p w:rsidR="00F17D84" w:rsidRPr="0082023A" w:rsidRDefault="00F17D84" w:rsidP="007328F5">
      <w:pPr>
        <w:rPr>
          <w:rFonts w:ascii="Times New Roman" w:hAnsi="Times New Roman"/>
          <w:sz w:val="28"/>
          <w:szCs w:val="28"/>
          <w:lang w:val="ru-RU" w:eastAsia="zh-CN"/>
        </w:rPr>
      </w:pPr>
      <w:r w:rsidRPr="00933250">
        <w:rPr>
          <w:rFonts w:ascii="Times New Roman" w:hAnsi="Times New Roman"/>
          <w:sz w:val="28"/>
          <w:szCs w:val="28"/>
          <w:lang w:val="ru-RU" w:eastAsia="zh-CN"/>
        </w:rPr>
        <w:t>Составлено</w:t>
      </w:r>
      <w:r w:rsidRPr="0082023A">
        <w:rPr>
          <w:rFonts w:ascii="Times New Roman" w:hAnsi="Times New Roman"/>
          <w:sz w:val="28"/>
          <w:szCs w:val="28"/>
          <w:lang w:val="ru-RU" w:eastAsia="zh-CN"/>
        </w:rPr>
        <w:t>:</w:t>
      </w:r>
    </w:p>
    <w:p w:rsidR="00F17D84" w:rsidRPr="0048061D" w:rsidRDefault="00F17D84" w:rsidP="007328F5">
      <w:pPr>
        <w:rPr>
          <w:rFonts w:ascii="Calibri" w:hAnsi="Calibri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>г</w:t>
      </w:r>
      <w:r w:rsidRPr="00933250">
        <w:rPr>
          <w:rFonts w:ascii="Times New Roman" w:hAnsi="Times New Roman"/>
          <w:sz w:val="28"/>
          <w:szCs w:val="28"/>
          <w:lang w:val="ru-RU" w:eastAsia="zh-CN"/>
        </w:rPr>
        <w:t>рупп</w:t>
      </w:r>
      <w:r>
        <w:rPr>
          <w:rFonts w:ascii="Times New Roman" w:hAnsi="Times New Roman"/>
          <w:sz w:val="28"/>
          <w:szCs w:val="28"/>
          <w:lang w:val="ru-RU" w:eastAsia="zh-CN"/>
        </w:rPr>
        <w:t xml:space="preserve">а </w:t>
      </w:r>
      <w:r w:rsidRPr="00933250">
        <w:rPr>
          <w:rFonts w:ascii="Times New Roman" w:hAnsi="Times New Roman"/>
          <w:sz w:val="28"/>
          <w:szCs w:val="28"/>
          <w:lang w:val="ru-RU" w:eastAsia="zh-CN"/>
        </w:rPr>
        <w:t>экспертов</w:t>
      </w:r>
      <w:r>
        <w:rPr>
          <w:rFonts w:ascii="Times New Roman" w:hAnsi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/>
          <w:sz w:val="28"/>
          <w:szCs w:val="28"/>
          <w:lang w:eastAsia="zh-CN"/>
        </w:rPr>
        <w:t>WorldSkills</w:t>
      </w:r>
    </w:p>
    <w:p w:rsidR="00F17D84" w:rsidRPr="0048061D" w:rsidRDefault="00F17D84">
      <w:pPr>
        <w:rPr>
          <w:rFonts w:ascii="Calibri" w:hAnsi="Calibri"/>
          <w:sz w:val="28"/>
          <w:szCs w:val="28"/>
          <w:lang w:val="ru-RU" w:eastAsia="zh-CN"/>
        </w:rPr>
      </w:pPr>
    </w:p>
    <w:p w:rsidR="00F17D84" w:rsidRPr="0048061D" w:rsidRDefault="00F17D84">
      <w:pPr>
        <w:rPr>
          <w:rFonts w:ascii="Calibri" w:hAnsi="Calibri"/>
          <w:sz w:val="28"/>
          <w:szCs w:val="28"/>
          <w:lang w:val="ru-RU" w:eastAsia="zh-CN"/>
        </w:rPr>
      </w:pPr>
    </w:p>
    <w:p w:rsidR="00F17D84" w:rsidRPr="0048061D" w:rsidRDefault="00F17D84">
      <w:pPr>
        <w:pStyle w:val="ListBullet"/>
        <w:numPr>
          <w:ilvl w:val="0"/>
          <w:numId w:val="0"/>
        </w:numPr>
        <w:rPr>
          <w:rFonts w:ascii="Calibri" w:hAnsi="Calibri"/>
          <w:lang w:val="ru-RU" w:eastAsia="zh-CN"/>
        </w:rPr>
        <w:sectPr w:rsidR="00F17D84" w:rsidRPr="0048061D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F17D84" w:rsidRPr="008A265D" w:rsidRDefault="00F17D84" w:rsidP="008A265D">
      <w:pPr>
        <w:ind w:firstLine="540"/>
        <w:jc w:val="both"/>
        <w:rPr>
          <w:rFonts w:ascii="Verdana" w:eastAsia="Microsoft YaHei" w:hAnsi="Verdana" w:cs="Microsoft YaHei"/>
          <w:sz w:val="24"/>
          <w:szCs w:val="24"/>
          <w:lang w:val="ru-RU" w:eastAsia="zh-CN"/>
        </w:rPr>
      </w:pPr>
      <w:r w:rsidRPr="008A265D">
        <w:rPr>
          <w:rFonts w:ascii="Verdana" w:eastAsia="Microsoft YaHei" w:hAnsi="Verdana" w:cs="Microsoft YaHei"/>
          <w:sz w:val="24"/>
          <w:szCs w:val="24"/>
          <w:lang w:val="ru-RU" w:eastAsia="zh-CN"/>
        </w:rPr>
        <w:t xml:space="preserve">В качестве приложения для тестирования Вам предложена конфигурация 1Cv8.cf. В ней реализовано две обработки </w:t>
      </w:r>
      <w:r w:rsidRPr="008A265D">
        <w:rPr>
          <w:rFonts w:ascii="Verdana" w:eastAsia="Microsoft YaHei" w:hAnsi="Verdana" w:cs="Microsoft YaHei"/>
          <w:sz w:val="24"/>
          <w:szCs w:val="24"/>
          <w:lang w:eastAsia="zh-CN"/>
        </w:rPr>
        <w:t>Test</w:t>
      </w:r>
      <w:r w:rsidRPr="008A265D">
        <w:rPr>
          <w:rFonts w:ascii="Verdana" w:eastAsia="Microsoft YaHei" w:hAnsi="Verdana" w:cs="Microsoft YaHei"/>
          <w:sz w:val="24"/>
          <w:szCs w:val="24"/>
          <w:lang w:val="ru-RU" w:eastAsia="zh-CN"/>
        </w:rPr>
        <w:t>1</w:t>
      </w:r>
      <w:r w:rsidRPr="008A265D">
        <w:rPr>
          <w:rFonts w:ascii="Verdana" w:eastAsia="Microsoft YaHei" w:hAnsi="Verdana" w:cs="Microsoft YaHei"/>
          <w:sz w:val="24"/>
          <w:szCs w:val="24"/>
          <w:lang w:eastAsia="zh-CN"/>
        </w:rPr>
        <w:t>Code</w:t>
      </w:r>
      <w:r w:rsidRPr="008A265D">
        <w:rPr>
          <w:rFonts w:ascii="Verdana" w:eastAsia="Microsoft YaHei" w:hAnsi="Verdana" w:cs="Microsoft YaHei"/>
          <w:sz w:val="24"/>
          <w:szCs w:val="24"/>
          <w:lang w:val="ru-RU" w:eastAsia="zh-CN"/>
        </w:rPr>
        <w:t xml:space="preserve"> и </w:t>
      </w:r>
      <w:r w:rsidRPr="008A265D">
        <w:rPr>
          <w:rFonts w:ascii="Verdana" w:eastAsia="Microsoft YaHei" w:hAnsi="Verdana" w:cs="Microsoft YaHei"/>
          <w:sz w:val="24"/>
          <w:szCs w:val="24"/>
          <w:lang w:eastAsia="zh-CN"/>
        </w:rPr>
        <w:t>Test</w:t>
      </w:r>
      <w:r w:rsidRPr="008A265D">
        <w:rPr>
          <w:rFonts w:ascii="Verdana" w:eastAsia="Microsoft YaHei" w:hAnsi="Verdana" w:cs="Microsoft YaHei"/>
          <w:sz w:val="24"/>
          <w:szCs w:val="24"/>
          <w:lang w:val="ru-RU" w:eastAsia="zh-CN"/>
        </w:rPr>
        <w:t>2</w:t>
      </w:r>
      <w:r w:rsidRPr="008A265D">
        <w:rPr>
          <w:rFonts w:ascii="Verdana" w:eastAsia="Microsoft YaHei" w:hAnsi="Verdana" w:cs="Microsoft YaHei"/>
          <w:sz w:val="24"/>
          <w:szCs w:val="24"/>
          <w:lang w:eastAsia="zh-CN"/>
        </w:rPr>
        <w:t>Code</w:t>
      </w:r>
      <w:r w:rsidRPr="008A265D">
        <w:rPr>
          <w:rFonts w:ascii="Verdana" w:eastAsia="Microsoft YaHei" w:hAnsi="Verdana" w:cs="Microsoft YaHei"/>
          <w:sz w:val="24"/>
          <w:szCs w:val="24"/>
          <w:lang w:val="ru-RU" w:eastAsia="zh-CN"/>
        </w:rPr>
        <w:t>.</w:t>
      </w:r>
    </w:p>
    <w:p w:rsidR="00F17D84" w:rsidRDefault="00F17D84" w:rsidP="00197983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</w:p>
    <w:p w:rsidR="00F17D84" w:rsidRPr="003372E2" w:rsidRDefault="00F17D84" w:rsidP="00197983">
      <w:pPr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</w:pPr>
      <w:r w:rsidRPr="003372E2">
        <w:rPr>
          <w:rFonts w:ascii="Microsoft YaHei" w:eastAsia="Microsoft YaHei" w:hAnsi="Microsoft YaHei" w:cs="Microsoft YaHei"/>
          <w:b/>
          <w:sz w:val="28"/>
          <w:szCs w:val="28"/>
          <w:lang w:eastAsia="zh-CN"/>
        </w:rPr>
        <w:t>Test</w:t>
      </w:r>
      <w:r w:rsidRPr="003372E2"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  <w:t>1</w:t>
      </w:r>
      <w:r w:rsidRPr="003372E2">
        <w:rPr>
          <w:rFonts w:ascii="Microsoft YaHei" w:eastAsia="Microsoft YaHei" w:hAnsi="Microsoft YaHei" w:cs="Microsoft YaHei"/>
          <w:b/>
          <w:sz w:val="28"/>
          <w:szCs w:val="28"/>
          <w:lang w:eastAsia="zh-CN"/>
        </w:rPr>
        <w:t>Code</w:t>
      </w:r>
    </w:p>
    <w:p w:rsidR="00F17D84" w:rsidRPr="008A265D" w:rsidRDefault="00F17D84" w:rsidP="008A265D">
      <w:pPr>
        <w:ind w:firstLine="540"/>
        <w:jc w:val="both"/>
        <w:rPr>
          <w:rFonts w:ascii="Verdana" w:eastAsia="Microsoft YaHei" w:hAnsi="Verdana" w:cs="Microsoft YaHei"/>
          <w:sz w:val="24"/>
          <w:szCs w:val="28"/>
          <w:lang w:val="ru-RU" w:eastAsia="zh-CN"/>
        </w:rPr>
      </w:pP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>При помощи механизма платформы «Автоматизированное тестирование» необходимо создать 5 юнит-тестов, проверяющих функциональность обработки:</w:t>
      </w:r>
    </w:p>
    <w:p w:rsidR="00F17D84" w:rsidRPr="008A265D" w:rsidRDefault="00F17D84" w:rsidP="009D2FAC">
      <w:pPr>
        <w:numPr>
          <w:ilvl w:val="0"/>
          <w:numId w:val="16"/>
        </w:numPr>
        <w:rPr>
          <w:rFonts w:ascii="Verdana" w:eastAsia="Microsoft YaHei" w:hAnsi="Verdana" w:cs="Microsoft YaHei"/>
          <w:sz w:val="24"/>
          <w:szCs w:val="28"/>
          <w:lang w:val="ru-RU" w:eastAsia="zh-CN"/>
        </w:rPr>
      </w:pP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>Login – выполнение авторизации</w:t>
      </w:r>
    </w:p>
    <w:p w:rsidR="00F17D84" w:rsidRPr="008A265D" w:rsidRDefault="00F17D84" w:rsidP="009D2FAC">
      <w:pPr>
        <w:numPr>
          <w:ilvl w:val="0"/>
          <w:numId w:val="16"/>
        </w:numPr>
        <w:rPr>
          <w:rFonts w:ascii="Verdana" w:eastAsia="Microsoft YaHei" w:hAnsi="Verdana" w:cs="Microsoft YaHei"/>
          <w:sz w:val="24"/>
          <w:szCs w:val="28"/>
          <w:lang w:val="ru-RU" w:eastAsia="zh-CN"/>
        </w:rPr>
      </w:pP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>Add – выполнение операции сложения</w:t>
      </w:r>
    </w:p>
    <w:p w:rsidR="00F17D84" w:rsidRPr="008A265D" w:rsidRDefault="00F17D84" w:rsidP="009D2FAC">
      <w:pPr>
        <w:numPr>
          <w:ilvl w:val="0"/>
          <w:numId w:val="16"/>
        </w:numPr>
        <w:rPr>
          <w:rFonts w:ascii="Verdana" w:eastAsia="Microsoft YaHei" w:hAnsi="Verdana" w:cs="Microsoft YaHei"/>
          <w:sz w:val="24"/>
          <w:szCs w:val="28"/>
          <w:lang w:val="ru-RU" w:eastAsia="zh-CN"/>
        </w:rPr>
      </w:pP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Minus – выполнение операции вычитания </w:t>
      </w:r>
    </w:p>
    <w:p w:rsidR="00F17D84" w:rsidRPr="008A265D" w:rsidRDefault="00F17D84" w:rsidP="009D2FAC">
      <w:pPr>
        <w:numPr>
          <w:ilvl w:val="0"/>
          <w:numId w:val="16"/>
        </w:numPr>
        <w:rPr>
          <w:rFonts w:ascii="Verdana" w:eastAsia="Microsoft YaHei" w:hAnsi="Verdana" w:cs="Microsoft YaHei"/>
          <w:sz w:val="24"/>
          <w:szCs w:val="28"/>
          <w:lang w:val="ru-RU" w:eastAsia="zh-CN"/>
        </w:rPr>
      </w:pP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>Divide – выполнение операции деления</w:t>
      </w:r>
    </w:p>
    <w:p w:rsidR="00F17D84" w:rsidRPr="008A265D" w:rsidRDefault="00F17D84" w:rsidP="009D2FAC">
      <w:pPr>
        <w:numPr>
          <w:ilvl w:val="0"/>
          <w:numId w:val="16"/>
        </w:numPr>
        <w:rPr>
          <w:rFonts w:ascii="Verdana" w:eastAsia="Microsoft YaHei" w:hAnsi="Verdana" w:cs="Microsoft YaHei"/>
          <w:b/>
          <w:sz w:val="24"/>
          <w:szCs w:val="28"/>
          <w:lang w:val="ru-RU" w:eastAsia="zh-CN"/>
        </w:rPr>
      </w:pP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>Multiply – выполнение операции умножения</w:t>
      </w:r>
    </w:p>
    <w:p w:rsidR="00F17D84" w:rsidRDefault="00F17D84" w:rsidP="008A265D">
      <w:pPr>
        <w:ind w:firstLine="540"/>
        <w:jc w:val="both"/>
        <w:rPr>
          <w:rFonts w:ascii="Verdana" w:eastAsia="Microsoft YaHei" w:hAnsi="Verdana" w:cs="Microsoft YaHei"/>
          <w:sz w:val="24"/>
          <w:szCs w:val="28"/>
          <w:lang w:val="ru-RU" w:eastAsia="zh-CN"/>
        </w:rPr>
      </w:pPr>
    </w:p>
    <w:p w:rsidR="00F17D84" w:rsidRPr="008A265D" w:rsidRDefault="00F17D84" w:rsidP="008A265D">
      <w:pPr>
        <w:ind w:firstLine="540"/>
        <w:jc w:val="both"/>
        <w:rPr>
          <w:rFonts w:ascii="Verdana" w:eastAsia="Microsoft YaHei" w:hAnsi="Verdana" w:cs="Microsoft YaHei"/>
          <w:sz w:val="24"/>
          <w:szCs w:val="28"/>
          <w:lang w:val="ru-RU" w:eastAsia="zh-CN"/>
        </w:rPr>
      </w:pP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По каждому юнит-тесту составить отчет. Шаблон отчета находится здесь: </w:t>
      </w:r>
      <w:r w:rsidRPr="008A265D">
        <w:rPr>
          <w:rFonts w:ascii="Verdana" w:eastAsia="Microsoft YaHei" w:hAnsi="Verdana" w:cs="Microsoft YaHei"/>
          <w:sz w:val="24"/>
          <w:szCs w:val="28"/>
          <w:lang w:eastAsia="zh-CN"/>
        </w:rPr>
        <w:t>testing</w:t>
      </w: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>-</w:t>
      </w:r>
      <w:r w:rsidRPr="008A265D">
        <w:rPr>
          <w:rFonts w:ascii="Verdana" w:eastAsia="Microsoft YaHei" w:hAnsi="Verdana" w:cs="Microsoft YaHei"/>
          <w:sz w:val="24"/>
          <w:szCs w:val="28"/>
          <w:lang w:eastAsia="zh-CN"/>
        </w:rPr>
        <w:t>template</w:t>
      </w: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>.</w:t>
      </w:r>
      <w:r w:rsidRPr="008A265D">
        <w:rPr>
          <w:rFonts w:ascii="Verdana" w:eastAsia="Microsoft YaHei" w:hAnsi="Verdana" w:cs="Microsoft YaHei"/>
          <w:sz w:val="24"/>
          <w:szCs w:val="28"/>
          <w:lang w:eastAsia="zh-CN"/>
        </w:rPr>
        <w:t>docx</w:t>
      </w: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. В заключение предоставьте коды юнит-тестов  для </w:t>
      </w:r>
      <w:r w:rsidRPr="008A265D">
        <w:rPr>
          <w:rFonts w:ascii="Verdana" w:eastAsia="Microsoft YaHei" w:hAnsi="Verdana" w:cs="Microsoft YaHei"/>
          <w:sz w:val="24"/>
          <w:szCs w:val="28"/>
          <w:lang w:eastAsia="zh-CN"/>
        </w:rPr>
        <w:t>Test</w:t>
      </w: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>1</w:t>
      </w:r>
      <w:r w:rsidRPr="008A265D">
        <w:rPr>
          <w:rFonts w:ascii="Verdana" w:eastAsia="Microsoft YaHei" w:hAnsi="Verdana" w:cs="Microsoft YaHei"/>
          <w:sz w:val="24"/>
          <w:szCs w:val="28"/>
          <w:lang w:eastAsia="zh-CN"/>
        </w:rPr>
        <w:t>Code</w:t>
      </w: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 и отчет.</w:t>
      </w:r>
    </w:p>
    <w:p w:rsidR="00F17D84" w:rsidRDefault="00F17D84" w:rsidP="00197983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</w:p>
    <w:p w:rsidR="00F17D84" w:rsidRPr="00D7577E" w:rsidRDefault="00F17D84" w:rsidP="00197983">
      <w:pPr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</w:pPr>
      <w:r w:rsidRPr="00D7577E">
        <w:rPr>
          <w:rFonts w:ascii="Microsoft YaHei" w:eastAsia="Microsoft YaHei" w:hAnsi="Microsoft YaHei" w:cs="Microsoft YaHei"/>
          <w:b/>
          <w:sz w:val="28"/>
          <w:szCs w:val="28"/>
          <w:lang w:eastAsia="zh-CN"/>
        </w:rPr>
        <w:t>Test</w:t>
      </w:r>
      <w:r w:rsidRPr="00D7577E"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  <w:t>2</w:t>
      </w:r>
      <w:r w:rsidRPr="00D7577E">
        <w:rPr>
          <w:rFonts w:ascii="Microsoft YaHei" w:eastAsia="Microsoft YaHei" w:hAnsi="Microsoft YaHei" w:cs="Microsoft YaHei"/>
          <w:b/>
          <w:sz w:val="28"/>
          <w:szCs w:val="28"/>
          <w:lang w:eastAsia="zh-CN"/>
        </w:rPr>
        <w:t>Code</w:t>
      </w:r>
    </w:p>
    <w:p w:rsidR="00F17D84" w:rsidRPr="008A265D" w:rsidRDefault="00F17D84" w:rsidP="008A265D">
      <w:pPr>
        <w:ind w:firstLine="540"/>
        <w:jc w:val="both"/>
        <w:rPr>
          <w:rFonts w:ascii="Verdana" w:eastAsia="Microsoft YaHei" w:hAnsi="Verdana" w:cs="Microsoft YaHei"/>
          <w:sz w:val="24"/>
          <w:szCs w:val="28"/>
          <w:lang w:val="ru-RU" w:eastAsia="zh-CN"/>
        </w:rPr>
      </w:pP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>При помощи механизма платформы «Автоматизированное тестирование» необходимо создать 4 юнит-теста, взаимосвязанных между собой и проверяющих 4 метода обработки:</w:t>
      </w:r>
    </w:p>
    <w:p w:rsidR="00F17D84" w:rsidRPr="008A265D" w:rsidRDefault="00F17D84" w:rsidP="00E43639">
      <w:pPr>
        <w:numPr>
          <w:ilvl w:val="0"/>
          <w:numId w:val="16"/>
        </w:numPr>
        <w:rPr>
          <w:rFonts w:ascii="Verdana" w:eastAsia="Microsoft YaHei" w:hAnsi="Verdana" w:cs="Microsoft YaHei"/>
          <w:sz w:val="24"/>
          <w:szCs w:val="28"/>
          <w:lang w:val="ru-RU" w:eastAsia="zh-CN"/>
        </w:rPr>
      </w:pP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>IsLeapYear – определение високосного года</w:t>
      </w:r>
    </w:p>
    <w:p w:rsidR="00F17D84" w:rsidRPr="008A265D" w:rsidRDefault="00F17D84" w:rsidP="00E43639">
      <w:pPr>
        <w:numPr>
          <w:ilvl w:val="0"/>
          <w:numId w:val="16"/>
        </w:numPr>
        <w:rPr>
          <w:rFonts w:ascii="Verdana" w:eastAsia="Microsoft YaHei" w:hAnsi="Verdana" w:cs="Microsoft YaHei"/>
          <w:sz w:val="24"/>
          <w:szCs w:val="28"/>
          <w:lang w:val="ru-RU" w:eastAsia="zh-CN"/>
        </w:rPr>
      </w:pP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>LastDayOfMonth – определение последнего дня месяца</w:t>
      </w:r>
    </w:p>
    <w:p w:rsidR="00F17D84" w:rsidRPr="008A265D" w:rsidRDefault="00F17D84" w:rsidP="00E43639">
      <w:pPr>
        <w:numPr>
          <w:ilvl w:val="0"/>
          <w:numId w:val="16"/>
        </w:numPr>
        <w:rPr>
          <w:rFonts w:ascii="Verdana" w:eastAsia="Microsoft YaHei" w:hAnsi="Verdana" w:cs="Microsoft YaHei"/>
          <w:sz w:val="24"/>
          <w:szCs w:val="28"/>
          <w:lang w:val="ru-RU" w:eastAsia="zh-CN"/>
        </w:rPr>
      </w:pP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ValidDate – контроль валидности даты </w:t>
      </w:r>
    </w:p>
    <w:p w:rsidR="00F17D84" w:rsidRPr="008A265D" w:rsidRDefault="00F17D84" w:rsidP="00E43639">
      <w:pPr>
        <w:numPr>
          <w:ilvl w:val="0"/>
          <w:numId w:val="16"/>
        </w:numPr>
        <w:rPr>
          <w:rFonts w:ascii="Verdana" w:eastAsia="Microsoft YaHei" w:hAnsi="Verdana" w:cs="Microsoft YaHei"/>
          <w:sz w:val="24"/>
          <w:szCs w:val="28"/>
          <w:lang w:val="ru-RU" w:eastAsia="zh-CN"/>
        </w:rPr>
      </w:pP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>IncrementDate – увеличение даты на день</w:t>
      </w:r>
    </w:p>
    <w:p w:rsidR="00F17D84" w:rsidRDefault="00F17D84" w:rsidP="008A265D">
      <w:pPr>
        <w:ind w:firstLine="540"/>
        <w:jc w:val="both"/>
        <w:rPr>
          <w:rFonts w:ascii="Verdana" w:eastAsia="Microsoft YaHei" w:hAnsi="Verdana" w:cs="Microsoft YaHei"/>
          <w:sz w:val="24"/>
          <w:szCs w:val="28"/>
          <w:lang w:val="ru-RU" w:eastAsia="zh-CN"/>
        </w:rPr>
      </w:pPr>
    </w:p>
    <w:p w:rsidR="00F17D84" w:rsidRPr="008A265D" w:rsidRDefault="00F17D84" w:rsidP="008A265D">
      <w:pPr>
        <w:ind w:firstLine="540"/>
        <w:jc w:val="both"/>
        <w:rPr>
          <w:rFonts w:ascii="Verdana" w:eastAsia="Microsoft YaHei" w:hAnsi="Verdana" w:cs="Microsoft YaHei"/>
          <w:sz w:val="24"/>
          <w:szCs w:val="28"/>
          <w:lang w:val="ru-RU" w:eastAsia="zh-CN"/>
        </w:rPr>
      </w:pP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По каждому юнит-тесту составить отчет. Шаблон отчета находится здесь: </w:t>
      </w:r>
      <w:r w:rsidRPr="008A265D">
        <w:rPr>
          <w:rFonts w:ascii="Verdana" w:eastAsia="Microsoft YaHei" w:hAnsi="Verdana" w:cs="Microsoft YaHei"/>
          <w:sz w:val="24"/>
          <w:szCs w:val="28"/>
          <w:lang w:eastAsia="zh-CN"/>
        </w:rPr>
        <w:t>testing</w:t>
      </w: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>-</w:t>
      </w:r>
      <w:r w:rsidRPr="008A265D">
        <w:rPr>
          <w:rFonts w:ascii="Verdana" w:eastAsia="Microsoft YaHei" w:hAnsi="Verdana" w:cs="Microsoft YaHei"/>
          <w:sz w:val="24"/>
          <w:szCs w:val="28"/>
          <w:lang w:eastAsia="zh-CN"/>
        </w:rPr>
        <w:t>template</w:t>
      </w: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>.</w:t>
      </w:r>
      <w:r w:rsidRPr="008A265D">
        <w:rPr>
          <w:rFonts w:ascii="Verdana" w:eastAsia="Microsoft YaHei" w:hAnsi="Verdana" w:cs="Microsoft YaHei"/>
          <w:sz w:val="24"/>
          <w:szCs w:val="28"/>
          <w:lang w:eastAsia="zh-CN"/>
        </w:rPr>
        <w:t>docx</w:t>
      </w: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. В заключение предоставьте коды юнит-тестов  для </w:t>
      </w:r>
      <w:r w:rsidRPr="008A265D">
        <w:rPr>
          <w:rFonts w:ascii="Verdana" w:eastAsia="Microsoft YaHei" w:hAnsi="Verdana" w:cs="Microsoft YaHei"/>
          <w:sz w:val="24"/>
          <w:szCs w:val="28"/>
          <w:lang w:eastAsia="zh-CN"/>
        </w:rPr>
        <w:t>Test</w:t>
      </w: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>2</w:t>
      </w:r>
      <w:r w:rsidRPr="008A265D">
        <w:rPr>
          <w:rFonts w:ascii="Verdana" w:eastAsia="Microsoft YaHei" w:hAnsi="Verdana" w:cs="Microsoft YaHei"/>
          <w:sz w:val="24"/>
          <w:szCs w:val="28"/>
          <w:lang w:eastAsia="zh-CN"/>
        </w:rPr>
        <w:t>Code</w:t>
      </w: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 и отчет.</w:t>
      </w:r>
    </w:p>
    <w:p w:rsidR="00F17D84" w:rsidRPr="008A265D" w:rsidRDefault="00F17D84" w:rsidP="008A265D">
      <w:pPr>
        <w:ind w:firstLine="540"/>
        <w:jc w:val="both"/>
        <w:rPr>
          <w:rFonts w:ascii="Verdana" w:eastAsia="Microsoft YaHei" w:hAnsi="Verdana" w:cs="Microsoft YaHei"/>
          <w:sz w:val="24"/>
          <w:szCs w:val="28"/>
          <w:lang w:val="ru-RU" w:eastAsia="zh-CN"/>
        </w:rPr>
      </w:pPr>
    </w:p>
    <w:p w:rsidR="00F17D84" w:rsidRPr="008A265D" w:rsidRDefault="00F17D84" w:rsidP="008A265D">
      <w:pPr>
        <w:ind w:firstLine="540"/>
        <w:jc w:val="both"/>
        <w:rPr>
          <w:rFonts w:ascii="Verdana" w:eastAsia="Microsoft YaHei" w:hAnsi="Verdana" w:cs="Microsoft YaHei"/>
          <w:sz w:val="24"/>
          <w:szCs w:val="28"/>
          <w:lang w:val="ru-RU" w:eastAsia="zh-CN"/>
        </w:rPr>
      </w:pP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Связь методов </w:t>
      </w:r>
      <w:r w:rsidRPr="008A265D">
        <w:rPr>
          <w:rFonts w:ascii="Verdana" w:eastAsia="Microsoft YaHei" w:hAnsi="Verdana" w:cs="Microsoft YaHei"/>
          <w:sz w:val="24"/>
          <w:szCs w:val="28"/>
          <w:lang w:eastAsia="zh-CN"/>
        </w:rPr>
        <w:t>Test</w:t>
      </w: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>2</w:t>
      </w:r>
      <w:r w:rsidRPr="008A265D">
        <w:rPr>
          <w:rFonts w:ascii="Verdana" w:eastAsia="Microsoft YaHei" w:hAnsi="Verdana" w:cs="Microsoft YaHei"/>
          <w:sz w:val="24"/>
          <w:szCs w:val="28"/>
          <w:lang w:eastAsia="zh-CN"/>
        </w:rPr>
        <w:t>Code</w:t>
      </w:r>
      <w:r w:rsidRPr="008A265D">
        <w:rPr>
          <w:rFonts w:ascii="Verdana" w:eastAsia="Microsoft YaHei" w:hAnsi="Verdana" w:cs="Microsoft YaHei"/>
          <w:sz w:val="24"/>
          <w:szCs w:val="28"/>
          <w:lang w:val="ru-RU" w:eastAsia="zh-CN"/>
        </w:rPr>
        <w:t xml:space="preserve"> графически показана на схеме:</w:t>
      </w:r>
    </w:p>
    <w:p w:rsidR="00F17D84" w:rsidRDefault="00F17D84" w:rsidP="00565CB1">
      <w:pPr>
        <w:jc w:val="center"/>
        <w:rPr>
          <w:lang w:val="ru-RU"/>
        </w:rPr>
      </w:pPr>
    </w:p>
    <w:p w:rsidR="00F17D84" w:rsidRDefault="00F17D84" w:rsidP="00565CB1">
      <w:pPr>
        <w:jc w:val="center"/>
        <w:rPr>
          <w:lang w:val="ru-RU"/>
        </w:rPr>
      </w:pPr>
    </w:p>
    <w:p w:rsidR="00F17D84" w:rsidRDefault="00F17D84" w:rsidP="00565CB1">
      <w:pPr>
        <w:jc w:val="center"/>
        <w:rPr>
          <w:rFonts w:ascii="Microsoft YaHei" w:eastAsia="Microsoft YaHei" w:hAnsi="Microsoft YaHei" w:cs="Microsoft YaHei"/>
          <w:sz w:val="28"/>
          <w:szCs w:val="28"/>
          <w:lang w:eastAsia="zh-CN"/>
        </w:rPr>
      </w:pPr>
      <w:r>
        <w:object w:dxaOrig="4635" w:dyaOrig="4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98pt" o:ole="">
            <v:imagedata r:id="rId11" o:title=""/>
          </v:shape>
          <o:OLEObject Type="Embed" ProgID="Visio.Drawing.15" ShapeID="_x0000_i1025" DrawAspect="Content" ObjectID="_1586867813" r:id="rId12"/>
        </w:object>
      </w:r>
    </w:p>
    <w:p w:rsidR="00F17D84" w:rsidRDefault="00F17D84" w:rsidP="0085045F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bookmarkStart w:id="2" w:name="_GoBack"/>
      <w:bookmarkEnd w:id="2"/>
    </w:p>
    <w:sectPr w:rsidR="00F17D84" w:rsidSect="00300343">
      <w:headerReference w:type="default" r:id="rId13"/>
      <w:footerReference w:type="default" r:id="rId14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D84" w:rsidRDefault="00F17D84">
      <w:pPr>
        <w:spacing w:after="0" w:line="240" w:lineRule="auto"/>
      </w:pPr>
      <w:r>
        <w:separator/>
      </w:r>
    </w:p>
  </w:endnote>
  <w:endnote w:type="continuationSeparator" w:id="0">
    <w:p w:rsidR="00F17D84" w:rsidRDefault="00F17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utiger LT Com 45 Light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30" w:type="dxa"/>
      <w:tblBorders>
        <w:top w:val="single" w:sz="48" w:space="0" w:color="97D700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0A0"/>
    </w:tblPr>
    <w:tblGrid>
      <w:gridCol w:w="4196"/>
      <w:gridCol w:w="1537"/>
      <w:gridCol w:w="4197"/>
    </w:tblGrid>
    <w:tr w:rsidR="00F17D84" w:rsidTr="00190C36">
      <w:tc>
        <w:tcPr>
          <w:tcW w:w="4196" w:type="dxa"/>
          <w:tcBorders>
            <w:top w:val="single" w:sz="48" w:space="0" w:color="97D700"/>
          </w:tcBorders>
          <w:vAlign w:val="center"/>
        </w:tcPr>
        <w:p w:rsidR="00F17D84" w:rsidRPr="00EE31AE" w:rsidRDefault="00F17D84">
          <w:pPr>
            <w:pStyle w:val="Footer"/>
            <w:rPr>
              <w:rFonts w:ascii="Arial" w:hAnsi="Arial"/>
              <w:szCs w:val="22"/>
              <w:lang w:val="en-US" w:eastAsia="en-US"/>
            </w:rPr>
          </w:pPr>
          <w:r w:rsidRPr="00EE31AE">
            <w:rPr>
              <w:rFonts w:ascii="Arial" w:hAnsi="Arial"/>
              <w:szCs w:val="22"/>
              <w:lang w:val="en-US" w:eastAsia="en-US"/>
            </w:rPr>
            <w:t>WSC2015_TP09_S8_actual</w:t>
          </w:r>
        </w:p>
      </w:tc>
      <w:tc>
        <w:tcPr>
          <w:tcW w:w="1537" w:type="dxa"/>
          <w:tcBorders>
            <w:top w:val="single" w:sz="48" w:space="0" w:color="97D700"/>
          </w:tcBorders>
          <w:vAlign w:val="center"/>
        </w:tcPr>
        <w:p w:rsidR="00F17D84" w:rsidRPr="00EE31AE" w:rsidRDefault="00F17D84" w:rsidP="00190C36">
          <w:pPr>
            <w:pStyle w:val="Footer"/>
            <w:jc w:val="center"/>
            <w:rPr>
              <w:rFonts w:ascii="Arial" w:hAnsi="Arial"/>
              <w:szCs w:val="22"/>
              <w:lang w:val="en-US" w:eastAsia="en-US"/>
            </w:rPr>
          </w:pPr>
          <w:r w:rsidRPr="00EE31AE">
            <w:rPr>
              <w:rFonts w:ascii="Arial" w:hAnsi="Arial"/>
              <w:szCs w:val="22"/>
              <w:lang w:val="en-US" w:eastAsia="en-US"/>
            </w:rPr>
            <w:t>Version: 1.0</w:t>
          </w:r>
        </w:p>
        <w:p w:rsidR="00F17D84" w:rsidRPr="00EE31AE" w:rsidRDefault="00F17D84" w:rsidP="00190C36">
          <w:pPr>
            <w:pStyle w:val="Footer"/>
            <w:jc w:val="center"/>
            <w:rPr>
              <w:rFonts w:ascii="Arial" w:hAnsi="Arial"/>
              <w:szCs w:val="22"/>
              <w:lang w:val="en-US" w:eastAsia="en-US"/>
            </w:rPr>
          </w:pPr>
          <w:r w:rsidRPr="00EE31AE">
            <w:rPr>
              <w:rFonts w:ascii="Arial" w:hAnsi="Arial"/>
              <w:szCs w:val="22"/>
              <w:lang w:val="en-US" w:eastAsia="en-US"/>
            </w:rPr>
            <w:t>Date: 25.07.15</w:t>
          </w:r>
        </w:p>
      </w:tc>
      <w:tc>
        <w:tcPr>
          <w:tcW w:w="4197" w:type="dxa"/>
          <w:tcBorders>
            <w:top w:val="single" w:sz="48" w:space="0" w:color="97D700"/>
          </w:tcBorders>
          <w:vAlign w:val="center"/>
        </w:tcPr>
        <w:p w:rsidR="00F17D84" w:rsidRPr="00EE31AE" w:rsidRDefault="00F17D84" w:rsidP="00190C36">
          <w:pPr>
            <w:pStyle w:val="Footer"/>
            <w:jc w:val="right"/>
            <w:rPr>
              <w:rFonts w:ascii="Arial" w:hAnsi="Arial"/>
              <w:szCs w:val="22"/>
              <w:lang w:val="en-US" w:eastAsia="en-US"/>
            </w:rPr>
          </w:pPr>
          <w:r w:rsidRPr="00EE31AE">
            <w:rPr>
              <w:rFonts w:ascii="Arial" w:hAnsi="Arial"/>
              <w:szCs w:val="22"/>
              <w:lang w:val="en-US" w:eastAsia="en-US"/>
            </w:rPr>
            <w:fldChar w:fldCharType="begin"/>
          </w:r>
          <w:r w:rsidRPr="00EE31AE">
            <w:rPr>
              <w:rFonts w:ascii="Arial" w:hAnsi="Arial"/>
              <w:szCs w:val="22"/>
              <w:lang w:val="en-US" w:eastAsia="en-US"/>
            </w:rPr>
            <w:instrText xml:space="preserve"> PAGE   \* MERGEFORMAT </w:instrText>
          </w:r>
          <w:r w:rsidRPr="00EE31AE">
            <w:rPr>
              <w:rFonts w:ascii="Arial" w:hAnsi="Arial"/>
              <w:szCs w:val="22"/>
              <w:lang w:val="en-US" w:eastAsia="en-US"/>
            </w:rPr>
            <w:fldChar w:fldCharType="separate"/>
          </w:r>
          <w:r w:rsidRPr="00EE31AE">
            <w:rPr>
              <w:rFonts w:ascii="Arial" w:hAnsi="Arial"/>
              <w:noProof/>
              <w:szCs w:val="22"/>
              <w:lang w:val="en-US" w:eastAsia="en-US"/>
            </w:rPr>
            <w:t>2</w:t>
          </w:r>
          <w:r w:rsidRPr="00EE31AE">
            <w:rPr>
              <w:rFonts w:ascii="Arial" w:hAnsi="Arial"/>
              <w:szCs w:val="22"/>
              <w:lang w:val="en-US" w:eastAsia="en-US"/>
            </w:rPr>
            <w:fldChar w:fldCharType="end"/>
          </w:r>
          <w:r w:rsidRPr="00EE31AE">
            <w:rPr>
              <w:rFonts w:ascii="Arial" w:hAnsi="Arial"/>
              <w:szCs w:val="22"/>
              <w:lang w:val="en-US" w:eastAsia="en-US"/>
            </w:rPr>
            <w:t xml:space="preserve"> of </w:t>
          </w:r>
          <w:fldSimple w:instr=" NUMPAGES   \* MERGEFORMAT ">
            <w:r w:rsidRPr="00EE31AE">
              <w:rPr>
                <w:rFonts w:ascii="Arial" w:hAnsi="Arial"/>
                <w:noProof/>
                <w:szCs w:val="22"/>
                <w:lang w:val="en-US" w:eastAsia="en-US"/>
              </w:rPr>
              <w:t>5</w:t>
            </w:r>
          </w:fldSimple>
        </w:p>
      </w:tc>
    </w:tr>
  </w:tbl>
  <w:p w:rsidR="00F17D84" w:rsidRDefault="00F17D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D84" w:rsidRPr="0048061D" w:rsidRDefault="00F17D84">
    <w:pPr>
      <w:pStyle w:val="Footer"/>
      <w:rPr>
        <w:rFonts w:ascii="Times New Roman" w:hAnsi="Times New Roman"/>
        <w:sz w:val="16"/>
        <w:szCs w:val="1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7" o:spid="_x0000_s2052" type="#_x0000_t75" style="position:absolute;margin-left:57.5pt;margin-top:666.25pt;width:100.35pt;height:102.05pt;z-index:-251656704;visibility:visible;mso-position-horizontal-relative:page;mso-position-vertical-relative:page">
          <v:imagedata r:id="rId1" o:title=""/>
          <w10:wrap anchorx="page" anchory="page"/>
        </v:shape>
      </w:pict>
    </w:r>
    <w:r>
      <w:rPr>
        <w:rFonts w:ascii="Times New Roman" w:hAnsi="Times New Roman"/>
        <w:sz w:val="16"/>
        <w:szCs w:val="16"/>
        <w:lang w:eastAsia="zh-CN"/>
      </w:rPr>
      <w:t>Тестовая инструкция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D84" w:rsidRDefault="00F17D84" w:rsidP="004C2E08">
    <w:pPr>
      <w:pStyle w:val="Footer"/>
      <w:pBdr>
        <w:top w:val="single" w:sz="4" w:space="1" w:color="D9D9D9"/>
      </w:pBdr>
      <w:wordWrap w:val="0"/>
      <w:jc w:val="right"/>
    </w:pPr>
    <w:fldSimple w:instr=" PAGE   \* MERGEFORMAT ">
      <w:r>
        <w:rPr>
          <w:noProof/>
        </w:rPr>
        <w:t>3</w:t>
      </w:r>
    </w:fldSimple>
  </w:p>
  <w:p w:rsidR="00F17D84" w:rsidRDefault="00F17D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D84" w:rsidRDefault="00F17D84">
      <w:pPr>
        <w:spacing w:after="0" w:line="240" w:lineRule="auto"/>
      </w:pPr>
      <w:r>
        <w:separator/>
      </w:r>
    </w:p>
  </w:footnote>
  <w:footnote w:type="continuationSeparator" w:id="0">
    <w:p w:rsidR="00F17D84" w:rsidRDefault="00F17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D84" w:rsidRDefault="00F17D8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1" o:spid="_x0000_s2049" type="#_x0000_t75" style="position:absolute;margin-left:449.65pt;margin-top:-13.4pt;width:1in;height:49.2pt;z-index:251655680;visibility:visible">
          <v:imagedata r:id="rId1" o:title=""/>
        </v:shape>
      </w:pict>
    </w:r>
    <w:r>
      <w:rPr>
        <w:noProof/>
      </w:rPr>
      <w:pict>
        <v:shape id="Picture 14" o:spid="_x0000_s2050" type="#_x0000_t75" style="position:absolute;margin-left:-55.8pt;margin-top:-35.7pt;width:596.25pt;height:738pt;z-index:-251658752;visibility:visible">
          <v:imagedata r:id="rId2" o:title="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D84" w:rsidRDefault="00F17D8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6" o:spid="_x0000_s2051" type="#_x0000_t75" style="position:absolute;margin-left:.8pt;margin-top:.85pt;width:599.55pt;height:846.15pt;z-index:-251659776;visibility:visible;mso-position-horizontal-relative:page;mso-position-vertical-relative:page">
          <v:imagedata r:id="rId1" o:title=""/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D84" w:rsidRDefault="00F17D84" w:rsidP="007328F5">
    <w:pPr>
      <w:pStyle w:val="Header"/>
      <w:jc w:val="right"/>
      <w:rPr>
        <w:lang w:eastAsia="zh-CN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" o:spid="_x0000_s2053" type="#_x0000_t75" style="position:absolute;left:0;text-align:left;margin-left:56.7pt;margin-top:28.35pt;width:43.35pt;height:44.2pt;z-index:-251657728;visibility:visible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250849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92E1E1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18A16A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9A79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786D7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7C92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B6475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F224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E8A1A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CA685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FF6E9C"/>
    <w:multiLevelType w:val="multilevel"/>
    <w:tmpl w:val="1AFF6E9C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cs="Times New Roman" w:hint="default"/>
      </w:rPr>
    </w:lvl>
    <w:lvl w:ilvl="1" w:tentative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cs="Times New Roman" w:hint="default"/>
      </w:rPr>
    </w:lvl>
    <w:lvl w:ilvl="2" w:tentative="1">
      <w:start w:val="1"/>
      <w:numFmt w:val="lowerRoman"/>
      <w:pStyle w:val="ListNumber3"/>
      <w:lvlText w:val="(%3)"/>
      <w:lvlJc w:val="left"/>
      <w:pPr>
        <w:ind w:left="852" w:hanging="284"/>
      </w:pPr>
      <w:rPr>
        <w:rFonts w:cs="Times New Roman" w:hint="default"/>
      </w:rPr>
    </w:lvl>
    <w:lvl w:ilvl="3" w:tentative="1">
      <w:start w:val="1"/>
      <w:numFmt w:val="none"/>
      <w:lvlText w:val=""/>
      <w:lvlJc w:val="left"/>
      <w:pPr>
        <w:ind w:left="1136" w:hanging="284"/>
      </w:pPr>
      <w:rPr>
        <w:rFonts w:cs="Times New Roman" w:hint="default"/>
      </w:rPr>
    </w:lvl>
    <w:lvl w:ilvl="4" w:tentative="1">
      <w:start w:val="1"/>
      <w:numFmt w:val="none"/>
      <w:lvlText w:val=""/>
      <w:lvlJc w:val="left"/>
      <w:pPr>
        <w:ind w:left="1420" w:hanging="284"/>
      </w:pPr>
      <w:rPr>
        <w:rFonts w:cs="Times New Roman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1">
    <w:nsid w:val="1FC177F1"/>
    <w:multiLevelType w:val="multilevel"/>
    <w:tmpl w:val="1FC177F1"/>
    <w:lvl w:ilvl="0" w:tentative="1">
      <w:start w:val="1"/>
      <w:numFmt w:val="none"/>
      <w:pStyle w:val="TOC1"/>
      <w:suff w:val="nothing"/>
      <w:lvlText w:val="%1"/>
      <w:lvlJc w:val="left"/>
      <w:rPr>
        <w:rFonts w:cs="Times New Roman" w:hint="default"/>
      </w:rPr>
    </w:lvl>
    <w:lvl w:ilvl="1">
      <w:start w:val="1"/>
      <w:numFmt w:val="none"/>
      <w:pStyle w:val="TOC2"/>
      <w:suff w:val="nothing"/>
      <w:lvlText w:val=""/>
      <w:lvlJc w:val="left"/>
      <w:rPr>
        <w:rFonts w:cs="Times New Roman" w:hint="default"/>
      </w:rPr>
    </w:lvl>
    <w:lvl w:ilvl="2" w:tentative="1">
      <w:start w:val="1"/>
      <w:numFmt w:val="none"/>
      <w:pStyle w:val="TOC3"/>
      <w:suff w:val="nothing"/>
      <w:lvlText w:val="%3"/>
      <w:lvlJc w:val="left"/>
      <w:rPr>
        <w:rFonts w:cs="Times New Roman" w:hint="default"/>
      </w:rPr>
    </w:lvl>
    <w:lvl w:ilvl="3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4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5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6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7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8" w:tentative="1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2">
    <w:nsid w:val="202A2610"/>
    <w:multiLevelType w:val="multilevel"/>
    <w:tmpl w:val="202A2610"/>
    <w:lvl w:ilvl="0" w:tentative="1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entative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 w:tentative="1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 w:tentative="1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 w:tentative="1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3">
    <w:nsid w:val="61333D18"/>
    <w:multiLevelType w:val="hybridMultilevel"/>
    <w:tmpl w:val="297E1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3"/>
  </w:num>
  <w:num w:numId="12">
    <w:abstractNumId w:val="5"/>
  </w:num>
  <w:num w:numId="13">
    <w:abstractNumId w:val="10"/>
  </w:num>
  <w:num w:numId="14">
    <w:abstractNumId w:val="12"/>
  </w:num>
  <w:num w:numId="15">
    <w:abstractNumId w:val="11"/>
  </w:num>
  <w:num w:numId="16">
    <w:abstractNumId w:val="1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defaultTabStop w:val="720"/>
  <w:hyphenationZone w:val="357"/>
  <w:doNotHyphenateCaps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2B30"/>
    <w:rsid w:val="00007786"/>
    <w:rsid w:val="00013ED6"/>
    <w:rsid w:val="00017A8D"/>
    <w:rsid w:val="00017C04"/>
    <w:rsid w:val="000215E2"/>
    <w:rsid w:val="0003526B"/>
    <w:rsid w:val="000378DF"/>
    <w:rsid w:val="00041314"/>
    <w:rsid w:val="00050DCE"/>
    <w:rsid w:val="00051902"/>
    <w:rsid w:val="00052F6D"/>
    <w:rsid w:val="00054390"/>
    <w:rsid w:val="00055C40"/>
    <w:rsid w:val="00056F57"/>
    <w:rsid w:val="00057938"/>
    <w:rsid w:val="0006072A"/>
    <w:rsid w:val="0006332C"/>
    <w:rsid w:val="00065F1A"/>
    <w:rsid w:val="00066641"/>
    <w:rsid w:val="00076958"/>
    <w:rsid w:val="0008338E"/>
    <w:rsid w:val="00090DE6"/>
    <w:rsid w:val="00093088"/>
    <w:rsid w:val="00093A31"/>
    <w:rsid w:val="000A16A7"/>
    <w:rsid w:val="000A24BA"/>
    <w:rsid w:val="000A3992"/>
    <w:rsid w:val="000A6EB2"/>
    <w:rsid w:val="000B3397"/>
    <w:rsid w:val="000B5A95"/>
    <w:rsid w:val="000B5AA8"/>
    <w:rsid w:val="000B5CB0"/>
    <w:rsid w:val="000B7C81"/>
    <w:rsid w:val="000C14E4"/>
    <w:rsid w:val="000C4305"/>
    <w:rsid w:val="000D312B"/>
    <w:rsid w:val="000D7592"/>
    <w:rsid w:val="000E219D"/>
    <w:rsid w:val="000E6672"/>
    <w:rsid w:val="000F1588"/>
    <w:rsid w:val="000F28DA"/>
    <w:rsid w:val="000F4A5C"/>
    <w:rsid w:val="000F5FB6"/>
    <w:rsid w:val="000F6314"/>
    <w:rsid w:val="00110E03"/>
    <w:rsid w:val="0011506B"/>
    <w:rsid w:val="001172EF"/>
    <w:rsid w:val="00117EB8"/>
    <w:rsid w:val="00124056"/>
    <w:rsid w:val="0012553C"/>
    <w:rsid w:val="001275FF"/>
    <w:rsid w:val="001310A0"/>
    <w:rsid w:val="00131D92"/>
    <w:rsid w:val="001333F1"/>
    <w:rsid w:val="00133D5D"/>
    <w:rsid w:val="00134547"/>
    <w:rsid w:val="00135EC5"/>
    <w:rsid w:val="0016555E"/>
    <w:rsid w:val="00177B1B"/>
    <w:rsid w:val="0018439C"/>
    <w:rsid w:val="00190C36"/>
    <w:rsid w:val="00191F8B"/>
    <w:rsid w:val="00192D2B"/>
    <w:rsid w:val="00195E2F"/>
    <w:rsid w:val="00197983"/>
    <w:rsid w:val="001A0BD7"/>
    <w:rsid w:val="001A1D44"/>
    <w:rsid w:val="001A554B"/>
    <w:rsid w:val="001A634A"/>
    <w:rsid w:val="001B0DAE"/>
    <w:rsid w:val="001C1B2C"/>
    <w:rsid w:val="001C2B30"/>
    <w:rsid w:val="001C471B"/>
    <w:rsid w:val="001C5F88"/>
    <w:rsid w:val="001C76EB"/>
    <w:rsid w:val="001D02F3"/>
    <w:rsid w:val="001D211E"/>
    <w:rsid w:val="001D4497"/>
    <w:rsid w:val="001E2912"/>
    <w:rsid w:val="001E4FDC"/>
    <w:rsid w:val="001F0271"/>
    <w:rsid w:val="001F249F"/>
    <w:rsid w:val="001F4BB4"/>
    <w:rsid w:val="0020169B"/>
    <w:rsid w:val="00203B59"/>
    <w:rsid w:val="00203F11"/>
    <w:rsid w:val="0021028C"/>
    <w:rsid w:val="00210EF3"/>
    <w:rsid w:val="00214AAA"/>
    <w:rsid w:val="00214DB7"/>
    <w:rsid w:val="00223E06"/>
    <w:rsid w:val="002242A3"/>
    <w:rsid w:val="00235C2B"/>
    <w:rsid w:val="00241ABD"/>
    <w:rsid w:val="00247DD0"/>
    <w:rsid w:val="002520B1"/>
    <w:rsid w:val="00260DCD"/>
    <w:rsid w:val="00263F1C"/>
    <w:rsid w:val="00264541"/>
    <w:rsid w:val="00264847"/>
    <w:rsid w:val="00265D9E"/>
    <w:rsid w:val="00276F81"/>
    <w:rsid w:val="002910E7"/>
    <w:rsid w:val="0029432A"/>
    <w:rsid w:val="00294B30"/>
    <w:rsid w:val="00295267"/>
    <w:rsid w:val="002958F5"/>
    <w:rsid w:val="0029687F"/>
    <w:rsid w:val="0029737A"/>
    <w:rsid w:val="002A15CC"/>
    <w:rsid w:val="002A2520"/>
    <w:rsid w:val="002A2976"/>
    <w:rsid w:val="002A5B04"/>
    <w:rsid w:val="002B0F73"/>
    <w:rsid w:val="002B1320"/>
    <w:rsid w:val="002B791E"/>
    <w:rsid w:val="002C1F6A"/>
    <w:rsid w:val="002C5EFF"/>
    <w:rsid w:val="002C6E81"/>
    <w:rsid w:val="002D2E0E"/>
    <w:rsid w:val="002D3005"/>
    <w:rsid w:val="002D7959"/>
    <w:rsid w:val="002E2132"/>
    <w:rsid w:val="002F0307"/>
    <w:rsid w:val="002F7244"/>
    <w:rsid w:val="00300339"/>
    <w:rsid w:val="00300343"/>
    <w:rsid w:val="00302CBB"/>
    <w:rsid w:val="00302EBD"/>
    <w:rsid w:val="00311D88"/>
    <w:rsid w:val="003133A3"/>
    <w:rsid w:val="00313492"/>
    <w:rsid w:val="003137F6"/>
    <w:rsid w:val="003147E8"/>
    <w:rsid w:val="0032135D"/>
    <w:rsid w:val="003213F4"/>
    <w:rsid w:val="00331CC0"/>
    <w:rsid w:val="00332EBD"/>
    <w:rsid w:val="00336548"/>
    <w:rsid w:val="003372E2"/>
    <w:rsid w:val="003413F8"/>
    <w:rsid w:val="00342375"/>
    <w:rsid w:val="00343A4B"/>
    <w:rsid w:val="00344DFF"/>
    <w:rsid w:val="003473DB"/>
    <w:rsid w:val="0034782C"/>
    <w:rsid w:val="00350793"/>
    <w:rsid w:val="003513E2"/>
    <w:rsid w:val="00352B12"/>
    <w:rsid w:val="00361D40"/>
    <w:rsid w:val="0036249E"/>
    <w:rsid w:val="00363057"/>
    <w:rsid w:val="00363918"/>
    <w:rsid w:val="0038099A"/>
    <w:rsid w:val="00394FBD"/>
    <w:rsid w:val="003A1016"/>
    <w:rsid w:val="003A1131"/>
    <w:rsid w:val="003A3137"/>
    <w:rsid w:val="003B5DD4"/>
    <w:rsid w:val="003C4D20"/>
    <w:rsid w:val="003D1745"/>
    <w:rsid w:val="003D2DA6"/>
    <w:rsid w:val="003D504C"/>
    <w:rsid w:val="003D5C6B"/>
    <w:rsid w:val="003D6766"/>
    <w:rsid w:val="003E4EB0"/>
    <w:rsid w:val="003E6418"/>
    <w:rsid w:val="003F52F5"/>
    <w:rsid w:val="003F6385"/>
    <w:rsid w:val="003F72BC"/>
    <w:rsid w:val="00401D28"/>
    <w:rsid w:val="00412939"/>
    <w:rsid w:val="00413188"/>
    <w:rsid w:val="004140D1"/>
    <w:rsid w:val="00415195"/>
    <w:rsid w:val="00417EC6"/>
    <w:rsid w:val="00422A86"/>
    <w:rsid w:val="004260C2"/>
    <w:rsid w:val="004275BB"/>
    <w:rsid w:val="004517A9"/>
    <w:rsid w:val="00453421"/>
    <w:rsid w:val="004566AA"/>
    <w:rsid w:val="004605D7"/>
    <w:rsid w:val="00462CB3"/>
    <w:rsid w:val="00471711"/>
    <w:rsid w:val="004751A4"/>
    <w:rsid w:val="0048061D"/>
    <w:rsid w:val="00483B00"/>
    <w:rsid w:val="00484C96"/>
    <w:rsid w:val="00484FDA"/>
    <w:rsid w:val="0048590B"/>
    <w:rsid w:val="00494A5C"/>
    <w:rsid w:val="00494A87"/>
    <w:rsid w:val="004B157B"/>
    <w:rsid w:val="004B417A"/>
    <w:rsid w:val="004B6102"/>
    <w:rsid w:val="004B6219"/>
    <w:rsid w:val="004B78EB"/>
    <w:rsid w:val="004C2E08"/>
    <w:rsid w:val="004C77A7"/>
    <w:rsid w:val="004C7D3C"/>
    <w:rsid w:val="004D20DE"/>
    <w:rsid w:val="004D3337"/>
    <w:rsid w:val="004D580F"/>
    <w:rsid w:val="004E7712"/>
    <w:rsid w:val="00507744"/>
    <w:rsid w:val="0051761D"/>
    <w:rsid w:val="005217E2"/>
    <w:rsid w:val="00524399"/>
    <w:rsid w:val="0052543E"/>
    <w:rsid w:val="005335E0"/>
    <w:rsid w:val="00556A06"/>
    <w:rsid w:val="00563633"/>
    <w:rsid w:val="00565CB1"/>
    <w:rsid w:val="00570D2F"/>
    <w:rsid w:val="005732D1"/>
    <w:rsid w:val="005766A0"/>
    <w:rsid w:val="00581838"/>
    <w:rsid w:val="00582CCC"/>
    <w:rsid w:val="00596901"/>
    <w:rsid w:val="005A1522"/>
    <w:rsid w:val="005B07AE"/>
    <w:rsid w:val="005B1AC7"/>
    <w:rsid w:val="005C0D66"/>
    <w:rsid w:val="005C1F3D"/>
    <w:rsid w:val="005D0C4F"/>
    <w:rsid w:val="005E2625"/>
    <w:rsid w:val="005E517C"/>
    <w:rsid w:val="005E7566"/>
    <w:rsid w:val="005F01CC"/>
    <w:rsid w:val="005F7B10"/>
    <w:rsid w:val="0060081A"/>
    <w:rsid w:val="006023B5"/>
    <w:rsid w:val="00615CF5"/>
    <w:rsid w:val="006176FA"/>
    <w:rsid w:val="006279FF"/>
    <w:rsid w:val="006304B0"/>
    <w:rsid w:val="00630EB3"/>
    <w:rsid w:val="00631F1C"/>
    <w:rsid w:val="00633E33"/>
    <w:rsid w:val="00635A66"/>
    <w:rsid w:val="0064564A"/>
    <w:rsid w:val="006532A3"/>
    <w:rsid w:val="00654A5B"/>
    <w:rsid w:val="00657D87"/>
    <w:rsid w:val="006676FF"/>
    <w:rsid w:val="00673AA4"/>
    <w:rsid w:val="00676A56"/>
    <w:rsid w:val="00680116"/>
    <w:rsid w:val="00683734"/>
    <w:rsid w:val="00686CB2"/>
    <w:rsid w:val="0068739B"/>
    <w:rsid w:val="00692D20"/>
    <w:rsid w:val="006954C7"/>
    <w:rsid w:val="0069592E"/>
    <w:rsid w:val="006A62CB"/>
    <w:rsid w:val="006B2989"/>
    <w:rsid w:val="006C14BA"/>
    <w:rsid w:val="006C1D7B"/>
    <w:rsid w:val="006D2C7A"/>
    <w:rsid w:val="006D4451"/>
    <w:rsid w:val="006E12F5"/>
    <w:rsid w:val="006E26EF"/>
    <w:rsid w:val="006E2E1E"/>
    <w:rsid w:val="006E6918"/>
    <w:rsid w:val="006F0E13"/>
    <w:rsid w:val="006F68AB"/>
    <w:rsid w:val="006F68F4"/>
    <w:rsid w:val="006F7330"/>
    <w:rsid w:val="006F75AA"/>
    <w:rsid w:val="0070265E"/>
    <w:rsid w:val="007050C0"/>
    <w:rsid w:val="00710FEF"/>
    <w:rsid w:val="007134FA"/>
    <w:rsid w:val="00715274"/>
    <w:rsid w:val="0072070C"/>
    <w:rsid w:val="007223AB"/>
    <w:rsid w:val="007225AB"/>
    <w:rsid w:val="0072764D"/>
    <w:rsid w:val="00731D51"/>
    <w:rsid w:val="0073210A"/>
    <w:rsid w:val="007328F5"/>
    <w:rsid w:val="007343FD"/>
    <w:rsid w:val="00736E8B"/>
    <w:rsid w:val="00737BFD"/>
    <w:rsid w:val="00742B2A"/>
    <w:rsid w:val="007541A8"/>
    <w:rsid w:val="007562F3"/>
    <w:rsid w:val="0075655B"/>
    <w:rsid w:val="00756866"/>
    <w:rsid w:val="00757F61"/>
    <w:rsid w:val="0077096F"/>
    <w:rsid w:val="00776D7C"/>
    <w:rsid w:val="007770A0"/>
    <w:rsid w:val="00785A35"/>
    <w:rsid w:val="00792D4D"/>
    <w:rsid w:val="0079620E"/>
    <w:rsid w:val="00797336"/>
    <w:rsid w:val="007A032A"/>
    <w:rsid w:val="007A34E3"/>
    <w:rsid w:val="007A4C1D"/>
    <w:rsid w:val="007A5E33"/>
    <w:rsid w:val="007A5E58"/>
    <w:rsid w:val="007B00D9"/>
    <w:rsid w:val="007B226F"/>
    <w:rsid w:val="007C3F04"/>
    <w:rsid w:val="007C3FEC"/>
    <w:rsid w:val="007C4BB2"/>
    <w:rsid w:val="007C64AE"/>
    <w:rsid w:val="007D0A48"/>
    <w:rsid w:val="007D2C8C"/>
    <w:rsid w:val="007D5057"/>
    <w:rsid w:val="007D5B5C"/>
    <w:rsid w:val="007D7EDA"/>
    <w:rsid w:val="007E2B1D"/>
    <w:rsid w:val="007E3750"/>
    <w:rsid w:val="007F07E2"/>
    <w:rsid w:val="007F212B"/>
    <w:rsid w:val="007F46F5"/>
    <w:rsid w:val="0080243A"/>
    <w:rsid w:val="00802EB7"/>
    <w:rsid w:val="00806ED4"/>
    <w:rsid w:val="00811002"/>
    <w:rsid w:val="008162AF"/>
    <w:rsid w:val="0082023A"/>
    <w:rsid w:val="00826E33"/>
    <w:rsid w:val="00826FF2"/>
    <w:rsid w:val="0083535B"/>
    <w:rsid w:val="0083565A"/>
    <w:rsid w:val="008362E2"/>
    <w:rsid w:val="008424C9"/>
    <w:rsid w:val="008429C5"/>
    <w:rsid w:val="00847294"/>
    <w:rsid w:val="00847A5E"/>
    <w:rsid w:val="00847F47"/>
    <w:rsid w:val="0085045F"/>
    <w:rsid w:val="00850AAF"/>
    <w:rsid w:val="00860940"/>
    <w:rsid w:val="00861A7B"/>
    <w:rsid w:val="008645C9"/>
    <w:rsid w:val="00871537"/>
    <w:rsid w:val="0087172E"/>
    <w:rsid w:val="0087342F"/>
    <w:rsid w:val="00874DBE"/>
    <w:rsid w:val="00875BC8"/>
    <w:rsid w:val="00876C9C"/>
    <w:rsid w:val="00877369"/>
    <w:rsid w:val="008827AA"/>
    <w:rsid w:val="00887D98"/>
    <w:rsid w:val="00894FAF"/>
    <w:rsid w:val="008964FE"/>
    <w:rsid w:val="008A06A6"/>
    <w:rsid w:val="008A21C1"/>
    <w:rsid w:val="008A265D"/>
    <w:rsid w:val="008A3942"/>
    <w:rsid w:val="008A443C"/>
    <w:rsid w:val="008A4DB1"/>
    <w:rsid w:val="008A755B"/>
    <w:rsid w:val="008B1260"/>
    <w:rsid w:val="008B702B"/>
    <w:rsid w:val="008C2805"/>
    <w:rsid w:val="008D0279"/>
    <w:rsid w:val="008D1146"/>
    <w:rsid w:val="008D337D"/>
    <w:rsid w:val="008D6B76"/>
    <w:rsid w:val="008F51B1"/>
    <w:rsid w:val="008F5CF8"/>
    <w:rsid w:val="00901FD9"/>
    <w:rsid w:val="00904672"/>
    <w:rsid w:val="0091297F"/>
    <w:rsid w:val="00913892"/>
    <w:rsid w:val="009175AD"/>
    <w:rsid w:val="0092112F"/>
    <w:rsid w:val="009221A3"/>
    <w:rsid w:val="009228E8"/>
    <w:rsid w:val="00933250"/>
    <w:rsid w:val="00933595"/>
    <w:rsid w:val="00937BC6"/>
    <w:rsid w:val="009408D3"/>
    <w:rsid w:val="00944EA8"/>
    <w:rsid w:val="00945CBA"/>
    <w:rsid w:val="00950AC2"/>
    <w:rsid w:val="00951146"/>
    <w:rsid w:val="009541C3"/>
    <w:rsid w:val="00954548"/>
    <w:rsid w:val="009559C2"/>
    <w:rsid w:val="0096582A"/>
    <w:rsid w:val="00970B88"/>
    <w:rsid w:val="0098297B"/>
    <w:rsid w:val="0098322A"/>
    <w:rsid w:val="00983529"/>
    <w:rsid w:val="00984B99"/>
    <w:rsid w:val="00986D2C"/>
    <w:rsid w:val="00987A9F"/>
    <w:rsid w:val="00992E48"/>
    <w:rsid w:val="00993963"/>
    <w:rsid w:val="009961B5"/>
    <w:rsid w:val="009A0A6C"/>
    <w:rsid w:val="009A113F"/>
    <w:rsid w:val="009A1B5F"/>
    <w:rsid w:val="009A2589"/>
    <w:rsid w:val="009A4BE2"/>
    <w:rsid w:val="009A50D5"/>
    <w:rsid w:val="009A5F7E"/>
    <w:rsid w:val="009A6CFD"/>
    <w:rsid w:val="009B23D9"/>
    <w:rsid w:val="009B4C55"/>
    <w:rsid w:val="009B61DE"/>
    <w:rsid w:val="009B7739"/>
    <w:rsid w:val="009C05A2"/>
    <w:rsid w:val="009C19B7"/>
    <w:rsid w:val="009C2E46"/>
    <w:rsid w:val="009D1791"/>
    <w:rsid w:val="009D2FAC"/>
    <w:rsid w:val="009E2066"/>
    <w:rsid w:val="009E387B"/>
    <w:rsid w:val="009E6EA2"/>
    <w:rsid w:val="009F0064"/>
    <w:rsid w:val="009F5255"/>
    <w:rsid w:val="009F57DA"/>
    <w:rsid w:val="009F78A0"/>
    <w:rsid w:val="00A01627"/>
    <w:rsid w:val="00A10EED"/>
    <w:rsid w:val="00A11521"/>
    <w:rsid w:val="00A1517B"/>
    <w:rsid w:val="00A1722A"/>
    <w:rsid w:val="00A20C8C"/>
    <w:rsid w:val="00A21146"/>
    <w:rsid w:val="00A223C0"/>
    <w:rsid w:val="00A234ED"/>
    <w:rsid w:val="00A328C6"/>
    <w:rsid w:val="00A35E1C"/>
    <w:rsid w:val="00A50975"/>
    <w:rsid w:val="00A51A8E"/>
    <w:rsid w:val="00A532D3"/>
    <w:rsid w:val="00A55360"/>
    <w:rsid w:val="00A5549D"/>
    <w:rsid w:val="00A6299B"/>
    <w:rsid w:val="00A707AC"/>
    <w:rsid w:val="00A7328E"/>
    <w:rsid w:val="00A73A0F"/>
    <w:rsid w:val="00A77E62"/>
    <w:rsid w:val="00A82058"/>
    <w:rsid w:val="00A870E6"/>
    <w:rsid w:val="00A879E7"/>
    <w:rsid w:val="00A9074B"/>
    <w:rsid w:val="00A935D6"/>
    <w:rsid w:val="00A96470"/>
    <w:rsid w:val="00A96AFC"/>
    <w:rsid w:val="00A97112"/>
    <w:rsid w:val="00AA7C9E"/>
    <w:rsid w:val="00AB379D"/>
    <w:rsid w:val="00AB50A5"/>
    <w:rsid w:val="00AB799C"/>
    <w:rsid w:val="00AC1A0A"/>
    <w:rsid w:val="00AC2802"/>
    <w:rsid w:val="00AD0C3C"/>
    <w:rsid w:val="00AD248C"/>
    <w:rsid w:val="00AD2EDC"/>
    <w:rsid w:val="00AD3D69"/>
    <w:rsid w:val="00AE2F26"/>
    <w:rsid w:val="00AE6529"/>
    <w:rsid w:val="00B001AB"/>
    <w:rsid w:val="00B019EC"/>
    <w:rsid w:val="00B0370C"/>
    <w:rsid w:val="00B04427"/>
    <w:rsid w:val="00B07A0D"/>
    <w:rsid w:val="00B11358"/>
    <w:rsid w:val="00B14902"/>
    <w:rsid w:val="00B14B18"/>
    <w:rsid w:val="00B1538D"/>
    <w:rsid w:val="00B24CD2"/>
    <w:rsid w:val="00B260EA"/>
    <w:rsid w:val="00B31C77"/>
    <w:rsid w:val="00B372CD"/>
    <w:rsid w:val="00B40AE0"/>
    <w:rsid w:val="00B43DFE"/>
    <w:rsid w:val="00B44A4B"/>
    <w:rsid w:val="00B4527A"/>
    <w:rsid w:val="00B50A7B"/>
    <w:rsid w:val="00B579BF"/>
    <w:rsid w:val="00B661EF"/>
    <w:rsid w:val="00B70B59"/>
    <w:rsid w:val="00B7240E"/>
    <w:rsid w:val="00B74D38"/>
    <w:rsid w:val="00B7729B"/>
    <w:rsid w:val="00B776CE"/>
    <w:rsid w:val="00B777EF"/>
    <w:rsid w:val="00B87DA0"/>
    <w:rsid w:val="00B97B6E"/>
    <w:rsid w:val="00B97E4D"/>
    <w:rsid w:val="00BA411E"/>
    <w:rsid w:val="00BA483B"/>
    <w:rsid w:val="00BA7F9E"/>
    <w:rsid w:val="00BB0739"/>
    <w:rsid w:val="00BB1405"/>
    <w:rsid w:val="00BB1F34"/>
    <w:rsid w:val="00BB2239"/>
    <w:rsid w:val="00BB2ACC"/>
    <w:rsid w:val="00BC1D49"/>
    <w:rsid w:val="00BC37B6"/>
    <w:rsid w:val="00BC5BAA"/>
    <w:rsid w:val="00BD124E"/>
    <w:rsid w:val="00BD3E95"/>
    <w:rsid w:val="00BD6302"/>
    <w:rsid w:val="00BE1890"/>
    <w:rsid w:val="00BE3BAD"/>
    <w:rsid w:val="00BE57EF"/>
    <w:rsid w:val="00BE63A7"/>
    <w:rsid w:val="00BF316A"/>
    <w:rsid w:val="00C031D4"/>
    <w:rsid w:val="00C063BC"/>
    <w:rsid w:val="00C12242"/>
    <w:rsid w:val="00C15296"/>
    <w:rsid w:val="00C158CD"/>
    <w:rsid w:val="00C15F30"/>
    <w:rsid w:val="00C16C0E"/>
    <w:rsid w:val="00C210FF"/>
    <w:rsid w:val="00C24935"/>
    <w:rsid w:val="00C31591"/>
    <w:rsid w:val="00C342B3"/>
    <w:rsid w:val="00C43630"/>
    <w:rsid w:val="00C474E9"/>
    <w:rsid w:val="00C47C3D"/>
    <w:rsid w:val="00C54FEF"/>
    <w:rsid w:val="00C67DCA"/>
    <w:rsid w:val="00C70FE2"/>
    <w:rsid w:val="00C71C52"/>
    <w:rsid w:val="00C766A2"/>
    <w:rsid w:val="00C77D08"/>
    <w:rsid w:val="00C8150D"/>
    <w:rsid w:val="00C82DA6"/>
    <w:rsid w:val="00C836F3"/>
    <w:rsid w:val="00C8459C"/>
    <w:rsid w:val="00C8555F"/>
    <w:rsid w:val="00CB474E"/>
    <w:rsid w:val="00CB4AD7"/>
    <w:rsid w:val="00CC40AE"/>
    <w:rsid w:val="00CC6F60"/>
    <w:rsid w:val="00CD0FAF"/>
    <w:rsid w:val="00CD2252"/>
    <w:rsid w:val="00CD3200"/>
    <w:rsid w:val="00CD4276"/>
    <w:rsid w:val="00CD6F80"/>
    <w:rsid w:val="00CE3C1C"/>
    <w:rsid w:val="00CF4253"/>
    <w:rsid w:val="00CF4AAD"/>
    <w:rsid w:val="00D0003F"/>
    <w:rsid w:val="00D00434"/>
    <w:rsid w:val="00D01F22"/>
    <w:rsid w:val="00D0335B"/>
    <w:rsid w:val="00D03DF9"/>
    <w:rsid w:val="00D04318"/>
    <w:rsid w:val="00D04BE0"/>
    <w:rsid w:val="00D10752"/>
    <w:rsid w:val="00D12797"/>
    <w:rsid w:val="00D22F0A"/>
    <w:rsid w:val="00D246EE"/>
    <w:rsid w:val="00D2541C"/>
    <w:rsid w:val="00D26BBA"/>
    <w:rsid w:val="00D26F5B"/>
    <w:rsid w:val="00D332DB"/>
    <w:rsid w:val="00D333DE"/>
    <w:rsid w:val="00D34CDB"/>
    <w:rsid w:val="00D527B0"/>
    <w:rsid w:val="00D5320B"/>
    <w:rsid w:val="00D56BFB"/>
    <w:rsid w:val="00D653F1"/>
    <w:rsid w:val="00D67F96"/>
    <w:rsid w:val="00D7065A"/>
    <w:rsid w:val="00D70A9C"/>
    <w:rsid w:val="00D72513"/>
    <w:rsid w:val="00D7577E"/>
    <w:rsid w:val="00D80235"/>
    <w:rsid w:val="00D855E2"/>
    <w:rsid w:val="00D9036A"/>
    <w:rsid w:val="00D90EB3"/>
    <w:rsid w:val="00D91B04"/>
    <w:rsid w:val="00D923C5"/>
    <w:rsid w:val="00D92E5A"/>
    <w:rsid w:val="00D94366"/>
    <w:rsid w:val="00D94EAF"/>
    <w:rsid w:val="00D9769A"/>
    <w:rsid w:val="00DA2045"/>
    <w:rsid w:val="00DA354C"/>
    <w:rsid w:val="00DA3CD1"/>
    <w:rsid w:val="00DA3F51"/>
    <w:rsid w:val="00DA68E9"/>
    <w:rsid w:val="00DB3CE7"/>
    <w:rsid w:val="00DB4AC8"/>
    <w:rsid w:val="00DC04BC"/>
    <w:rsid w:val="00DC0ACF"/>
    <w:rsid w:val="00DC3216"/>
    <w:rsid w:val="00DC6C47"/>
    <w:rsid w:val="00DD0EE2"/>
    <w:rsid w:val="00DD374E"/>
    <w:rsid w:val="00DD4160"/>
    <w:rsid w:val="00DE0020"/>
    <w:rsid w:val="00DE21FF"/>
    <w:rsid w:val="00DE4CAB"/>
    <w:rsid w:val="00DE61D8"/>
    <w:rsid w:val="00DF17E0"/>
    <w:rsid w:val="00DF25B9"/>
    <w:rsid w:val="00DF51CD"/>
    <w:rsid w:val="00DF5221"/>
    <w:rsid w:val="00DF6806"/>
    <w:rsid w:val="00DF7039"/>
    <w:rsid w:val="00E00E10"/>
    <w:rsid w:val="00E01175"/>
    <w:rsid w:val="00E2084F"/>
    <w:rsid w:val="00E250CF"/>
    <w:rsid w:val="00E3138F"/>
    <w:rsid w:val="00E355A4"/>
    <w:rsid w:val="00E4034E"/>
    <w:rsid w:val="00E427B3"/>
    <w:rsid w:val="00E42900"/>
    <w:rsid w:val="00E43639"/>
    <w:rsid w:val="00E43E20"/>
    <w:rsid w:val="00E5591A"/>
    <w:rsid w:val="00E616D5"/>
    <w:rsid w:val="00E70A9B"/>
    <w:rsid w:val="00E70BEB"/>
    <w:rsid w:val="00E73FE2"/>
    <w:rsid w:val="00E83A56"/>
    <w:rsid w:val="00E84469"/>
    <w:rsid w:val="00E913E0"/>
    <w:rsid w:val="00E91A29"/>
    <w:rsid w:val="00E91CD6"/>
    <w:rsid w:val="00EA24FA"/>
    <w:rsid w:val="00EA3B37"/>
    <w:rsid w:val="00EB56ED"/>
    <w:rsid w:val="00EB5977"/>
    <w:rsid w:val="00EB643F"/>
    <w:rsid w:val="00EC5339"/>
    <w:rsid w:val="00EC5691"/>
    <w:rsid w:val="00EC57D2"/>
    <w:rsid w:val="00ED180B"/>
    <w:rsid w:val="00ED34AB"/>
    <w:rsid w:val="00ED6E98"/>
    <w:rsid w:val="00EE0DC7"/>
    <w:rsid w:val="00EE2424"/>
    <w:rsid w:val="00EE31AE"/>
    <w:rsid w:val="00EF0BAB"/>
    <w:rsid w:val="00EF37C6"/>
    <w:rsid w:val="00EF4063"/>
    <w:rsid w:val="00EF6E85"/>
    <w:rsid w:val="00EF7B3D"/>
    <w:rsid w:val="00F0109D"/>
    <w:rsid w:val="00F0257B"/>
    <w:rsid w:val="00F05C6D"/>
    <w:rsid w:val="00F11478"/>
    <w:rsid w:val="00F11D65"/>
    <w:rsid w:val="00F157D3"/>
    <w:rsid w:val="00F16A5E"/>
    <w:rsid w:val="00F17D84"/>
    <w:rsid w:val="00F2063F"/>
    <w:rsid w:val="00F20D33"/>
    <w:rsid w:val="00F26671"/>
    <w:rsid w:val="00F32221"/>
    <w:rsid w:val="00F3364D"/>
    <w:rsid w:val="00F3533C"/>
    <w:rsid w:val="00F37B41"/>
    <w:rsid w:val="00F4251E"/>
    <w:rsid w:val="00F4763D"/>
    <w:rsid w:val="00F5132F"/>
    <w:rsid w:val="00F6487F"/>
    <w:rsid w:val="00F6602A"/>
    <w:rsid w:val="00F670E8"/>
    <w:rsid w:val="00F67DDF"/>
    <w:rsid w:val="00F70023"/>
    <w:rsid w:val="00F71C15"/>
    <w:rsid w:val="00F71E85"/>
    <w:rsid w:val="00F729AF"/>
    <w:rsid w:val="00F75037"/>
    <w:rsid w:val="00F83497"/>
    <w:rsid w:val="00F8510C"/>
    <w:rsid w:val="00F85243"/>
    <w:rsid w:val="00F90DFD"/>
    <w:rsid w:val="00F94D71"/>
    <w:rsid w:val="00FA0688"/>
    <w:rsid w:val="00FA1403"/>
    <w:rsid w:val="00FA3655"/>
    <w:rsid w:val="00FB4AD3"/>
    <w:rsid w:val="00FB62AB"/>
    <w:rsid w:val="00FC010B"/>
    <w:rsid w:val="00FC0B77"/>
    <w:rsid w:val="00FC0C60"/>
    <w:rsid w:val="00FE0B56"/>
    <w:rsid w:val="00FE21EF"/>
    <w:rsid w:val="00FF2A8F"/>
    <w:rsid w:val="00FF4AFF"/>
    <w:rsid w:val="0B744BD6"/>
    <w:rsid w:val="0B7C7A64"/>
    <w:rsid w:val="0B8F0C83"/>
    <w:rsid w:val="0BC76BDF"/>
    <w:rsid w:val="12887F77"/>
    <w:rsid w:val="1B8462B0"/>
    <w:rsid w:val="1F7B3932"/>
    <w:rsid w:val="22B1477A"/>
    <w:rsid w:val="2491398A"/>
    <w:rsid w:val="290E6CE7"/>
    <w:rsid w:val="2CF156C9"/>
    <w:rsid w:val="39603D8E"/>
    <w:rsid w:val="3C39515C"/>
    <w:rsid w:val="3E484EBC"/>
    <w:rsid w:val="43EE6A01"/>
    <w:rsid w:val="4C914A2C"/>
    <w:rsid w:val="50ED3FD0"/>
    <w:rsid w:val="560939B3"/>
    <w:rsid w:val="57482141"/>
    <w:rsid w:val="59C759D8"/>
    <w:rsid w:val="60E2707F"/>
    <w:rsid w:val="6C0A02CC"/>
    <w:rsid w:val="728E17FF"/>
    <w:rsid w:val="74734E98"/>
    <w:rsid w:val="77380EA3"/>
    <w:rsid w:val="7A1173D2"/>
    <w:rsid w:val="7C4A5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F0257B"/>
    <w:pPr>
      <w:spacing w:after="80" w:line="259" w:lineRule="auto"/>
    </w:pPr>
    <w:rPr>
      <w:rFonts w:ascii="Arial" w:hAnsi="Arial"/>
      <w:sz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3A56"/>
    <w:pPr>
      <w:keepNext/>
      <w:keepLines/>
      <w:pageBreakBefore/>
      <w:spacing w:line="240" w:lineRule="auto"/>
      <w:outlineLvl w:val="0"/>
    </w:pPr>
    <w:rPr>
      <w:rFonts w:ascii="Frutiger LT Com 45 Light" w:hAnsi="Frutiger LT Com 45 Light"/>
      <w:b/>
      <w:caps/>
      <w:color w:val="97D700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3A56"/>
    <w:pPr>
      <w:keepNext/>
      <w:keepLines/>
      <w:spacing w:before="400" w:line="240" w:lineRule="auto"/>
      <w:outlineLvl w:val="1"/>
    </w:pPr>
    <w:rPr>
      <w:rFonts w:ascii="Frutiger LT Com 45 Light" w:hAnsi="Frutiger LT Com 45 Light"/>
      <w:b/>
      <w:caps/>
      <w:color w:val="000000"/>
      <w:sz w:val="26"/>
      <w:szCs w:val="26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3A56"/>
    <w:pPr>
      <w:keepNext/>
      <w:keepLines/>
      <w:spacing w:before="200" w:line="240" w:lineRule="auto"/>
      <w:outlineLvl w:val="2"/>
    </w:pPr>
    <w:rPr>
      <w:rFonts w:ascii="Frutiger LT Com 45 Light" w:hAnsi="Frutiger LT Com 45 Light"/>
      <w:b/>
      <w:caps/>
      <w:color w:val="000000"/>
      <w:sz w:val="24"/>
      <w:szCs w:val="24"/>
      <w:lang w:val="ru-RU" w:eastAsia="ru-RU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E83A56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9"/>
    <w:qFormat/>
    <w:rsid w:val="00E83A56"/>
    <w:pPr>
      <w:outlineLvl w:val="4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83A56"/>
    <w:rPr>
      <w:rFonts w:ascii="Frutiger LT Com 45 Light" w:hAnsi="Frutiger LT Com 45 Light" w:cs="Times New Roman"/>
      <w:b/>
      <w:caps/>
      <w:color w:val="97D700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83A56"/>
    <w:rPr>
      <w:rFonts w:ascii="Frutiger LT Com 45 Light" w:hAnsi="Frutiger LT Com 45 Light" w:cs="Times New Roman"/>
      <w:b/>
      <w:caps/>
      <w:color w:val="000000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E83A56"/>
    <w:rPr>
      <w:rFonts w:ascii="Frutiger LT Com 45 Light" w:hAnsi="Frutiger LT Com 45 Light" w:cs="Times New Roman"/>
      <w:b/>
      <w:cap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83A56"/>
    <w:rPr>
      <w:rFonts w:ascii="Frutiger LT Com 45 Light" w:hAnsi="Frutiger LT Com 45 Light" w:cs="Times New Roman"/>
      <w:b/>
      <w:cap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83A56"/>
    <w:rPr>
      <w:rFonts w:ascii="Frutiger LT Com 45 Light" w:hAnsi="Frutiger LT Com 45 Light" w:cs="Times New Roman"/>
      <w:b/>
      <w:caps/>
      <w:color w:val="000000"/>
      <w:sz w:val="24"/>
    </w:rPr>
  </w:style>
  <w:style w:type="paragraph" w:styleId="ListNumber2">
    <w:name w:val="List Number 2"/>
    <w:basedOn w:val="Normal"/>
    <w:uiPriority w:val="99"/>
    <w:rsid w:val="00E83A56"/>
    <w:pPr>
      <w:numPr>
        <w:ilvl w:val="1"/>
        <w:numId w:val="13"/>
      </w:numPr>
      <w:contextualSpacing/>
    </w:pPr>
  </w:style>
  <w:style w:type="paragraph" w:styleId="ListBullet4">
    <w:name w:val="List Bullet 4"/>
    <w:basedOn w:val="Normal"/>
    <w:uiPriority w:val="99"/>
    <w:rsid w:val="00E83A56"/>
    <w:pPr>
      <w:numPr>
        <w:ilvl w:val="3"/>
        <w:numId w:val="14"/>
      </w:numPr>
      <w:ind w:left="1135"/>
      <w:contextualSpacing/>
    </w:pPr>
  </w:style>
  <w:style w:type="paragraph" w:styleId="ListNumber">
    <w:name w:val="List Number"/>
    <w:basedOn w:val="Normal"/>
    <w:uiPriority w:val="99"/>
    <w:rsid w:val="00E83A56"/>
    <w:pPr>
      <w:numPr>
        <w:numId w:val="13"/>
      </w:numPr>
      <w:contextualSpacing/>
    </w:pPr>
  </w:style>
  <w:style w:type="paragraph" w:styleId="ListBullet">
    <w:name w:val="List Bullet"/>
    <w:basedOn w:val="Normal"/>
    <w:uiPriority w:val="99"/>
    <w:rsid w:val="00E83A56"/>
    <w:pPr>
      <w:numPr>
        <w:numId w:val="14"/>
      </w:numPr>
      <w:contextualSpacing/>
    </w:pPr>
  </w:style>
  <w:style w:type="paragraph" w:styleId="ListBullet3">
    <w:name w:val="List Bullet 3"/>
    <w:basedOn w:val="Normal"/>
    <w:uiPriority w:val="99"/>
    <w:rsid w:val="00E83A56"/>
    <w:pPr>
      <w:numPr>
        <w:ilvl w:val="2"/>
        <w:numId w:val="14"/>
      </w:numPr>
      <w:ind w:left="851"/>
      <w:contextualSpacing/>
    </w:pPr>
  </w:style>
  <w:style w:type="paragraph" w:styleId="ListNumber3">
    <w:name w:val="List Number 3"/>
    <w:basedOn w:val="Normal"/>
    <w:uiPriority w:val="99"/>
    <w:rsid w:val="00E83A56"/>
    <w:pPr>
      <w:numPr>
        <w:ilvl w:val="2"/>
        <w:numId w:val="13"/>
      </w:numPr>
      <w:ind w:left="851"/>
      <w:contextualSpacing/>
    </w:pPr>
  </w:style>
  <w:style w:type="paragraph" w:styleId="ListBullet2">
    <w:name w:val="List Bullet 2"/>
    <w:basedOn w:val="Normal"/>
    <w:uiPriority w:val="99"/>
    <w:rsid w:val="00E83A56"/>
    <w:pPr>
      <w:numPr>
        <w:ilvl w:val="1"/>
        <w:numId w:val="14"/>
      </w:numPr>
      <w:contextualSpacing/>
    </w:pPr>
  </w:style>
  <w:style w:type="paragraph" w:styleId="TOC3">
    <w:name w:val="toc 3"/>
    <w:basedOn w:val="Normal"/>
    <w:next w:val="Normal"/>
    <w:uiPriority w:val="99"/>
    <w:rsid w:val="00E83A56"/>
    <w:pPr>
      <w:numPr>
        <w:ilvl w:val="2"/>
        <w:numId w:val="15"/>
      </w:numPr>
      <w:spacing w:after="0"/>
      <w:contextualSpacing/>
    </w:pPr>
    <w:rPr>
      <w:i/>
      <w:sz w:val="18"/>
    </w:rPr>
  </w:style>
  <w:style w:type="paragraph" w:styleId="ListBullet5">
    <w:name w:val="List Bullet 5"/>
    <w:basedOn w:val="Normal"/>
    <w:uiPriority w:val="99"/>
    <w:rsid w:val="00E83A56"/>
    <w:pPr>
      <w:numPr>
        <w:ilvl w:val="4"/>
        <w:numId w:val="14"/>
      </w:numPr>
      <w:ind w:left="1418"/>
      <w:contextualSpacing/>
    </w:pPr>
  </w:style>
  <w:style w:type="paragraph" w:styleId="ListNumber4">
    <w:name w:val="List Number 4"/>
    <w:basedOn w:val="Normal"/>
    <w:uiPriority w:val="99"/>
    <w:rsid w:val="00E83A56"/>
    <w:pPr>
      <w:numPr>
        <w:numId w:val="1"/>
      </w:numPr>
      <w:tabs>
        <w:tab w:val="clear" w:pos="643"/>
        <w:tab w:val="left" w:pos="1209"/>
      </w:tabs>
      <w:ind w:left="1208" w:hanging="357"/>
      <w:contextualSpacing/>
    </w:pPr>
  </w:style>
  <w:style w:type="paragraph" w:styleId="BalloonText">
    <w:name w:val="Balloon Text"/>
    <w:basedOn w:val="Normal"/>
    <w:link w:val="BalloonTextChar"/>
    <w:uiPriority w:val="99"/>
    <w:rsid w:val="00E83A56"/>
    <w:pPr>
      <w:spacing w:after="0" w:line="240" w:lineRule="auto"/>
    </w:pPr>
    <w:rPr>
      <w:rFonts w:ascii="Segoe UI" w:hAnsi="Segoe UI"/>
      <w:sz w:val="18"/>
      <w:szCs w:val="18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83A56"/>
    <w:rPr>
      <w:rFonts w:ascii="Segoe UI" w:hAnsi="Segoe UI" w:cs="Times New Roman"/>
      <w:sz w:val="18"/>
    </w:rPr>
  </w:style>
  <w:style w:type="paragraph" w:styleId="Footer">
    <w:name w:val="footer"/>
    <w:basedOn w:val="Normal"/>
    <w:link w:val="FooterChar"/>
    <w:uiPriority w:val="99"/>
    <w:rsid w:val="00E83A56"/>
    <w:pPr>
      <w:tabs>
        <w:tab w:val="center" w:pos="4513"/>
        <w:tab w:val="right" w:pos="9026"/>
      </w:tabs>
      <w:spacing w:after="0" w:line="240" w:lineRule="auto"/>
    </w:pPr>
    <w:rPr>
      <w:rFonts w:ascii="Frutiger LT Com 45 Light" w:hAnsi="Frutiger LT Com 45 Light"/>
      <w:sz w:val="14"/>
      <w:szCs w:val="20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83A56"/>
    <w:rPr>
      <w:rFonts w:ascii="Frutiger LT Com 45 Light" w:hAnsi="Frutiger LT Com 45 Light" w:cs="Times New Roman"/>
      <w:sz w:val="14"/>
    </w:rPr>
  </w:style>
  <w:style w:type="paragraph" w:styleId="Header">
    <w:name w:val="header"/>
    <w:basedOn w:val="Normal"/>
    <w:link w:val="HeaderChar"/>
    <w:uiPriority w:val="99"/>
    <w:rsid w:val="00E83A56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szCs w:val="20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83A56"/>
    <w:rPr>
      <w:rFonts w:cs="Times New Roman"/>
    </w:rPr>
  </w:style>
  <w:style w:type="paragraph" w:styleId="TOC1">
    <w:name w:val="toc 1"/>
    <w:basedOn w:val="Normal"/>
    <w:next w:val="Normal"/>
    <w:uiPriority w:val="99"/>
    <w:rsid w:val="00E83A56"/>
    <w:pPr>
      <w:numPr>
        <w:numId w:val="15"/>
      </w:numPr>
      <w:spacing w:before="120" w:after="0"/>
      <w:contextualSpacing/>
    </w:pPr>
    <w:rPr>
      <w:b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E83A56"/>
    <w:pPr>
      <w:spacing w:after="0" w:line="720" w:lineRule="exact"/>
    </w:pPr>
    <w:rPr>
      <w:rFonts w:ascii="Frutiger LT Com 45 Light" w:hAnsi="Frutiger LT Com 45 Light"/>
      <w:color w:val="00594F"/>
      <w:spacing w:val="15"/>
      <w:sz w:val="64"/>
      <w:szCs w:val="64"/>
      <w:lang w:val="ru-RU"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83A56"/>
    <w:rPr>
      <w:rFonts w:ascii="Frutiger LT Com 45 Light" w:hAnsi="Frutiger LT Com 45 Light" w:cs="Times New Roman"/>
      <w:color w:val="00594F"/>
      <w:spacing w:val="15"/>
      <w:sz w:val="64"/>
    </w:rPr>
  </w:style>
  <w:style w:type="paragraph" w:styleId="ListNumber5">
    <w:name w:val="List Number 5"/>
    <w:basedOn w:val="Normal"/>
    <w:uiPriority w:val="99"/>
    <w:rsid w:val="00E83A56"/>
    <w:pPr>
      <w:numPr>
        <w:numId w:val="2"/>
      </w:numPr>
      <w:tabs>
        <w:tab w:val="clear" w:pos="1209"/>
        <w:tab w:val="left" w:pos="1492"/>
      </w:tabs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rsid w:val="00E83A56"/>
    <w:pPr>
      <w:spacing w:line="240" w:lineRule="auto"/>
      <w:contextualSpacing/>
    </w:pPr>
    <w:rPr>
      <w:rFonts w:ascii="Frutiger LT Com 45 Light" w:hAnsi="Frutiger LT Com 45 Light"/>
      <w:szCs w:val="20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83A56"/>
    <w:rPr>
      <w:rFonts w:ascii="Frutiger LT Com 45 Light" w:hAnsi="Frutiger LT Com 45 Light" w:cs="Times New Roman"/>
      <w:sz w:val="20"/>
    </w:rPr>
  </w:style>
  <w:style w:type="paragraph" w:styleId="TOC2">
    <w:name w:val="toc 2"/>
    <w:basedOn w:val="Normal"/>
    <w:next w:val="Normal"/>
    <w:uiPriority w:val="99"/>
    <w:rsid w:val="00E83A56"/>
    <w:pPr>
      <w:numPr>
        <w:ilvl w:val="1"/>
        <w:numId w:val="15"/>
      </w:numPr>
      <w:tabs>
        <w:tab w:val="right" w:leader="dot" w:pos="9628"/>
      </w:tabs>
      <w:spacing w:before="8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E83A56"/>
    <w:pPr>
      <w:spacing w:after="0" w:line="1000" w:lineRule="exact"/>
      <w:contextualSpacing/>
    </w:pPr>
    <w:rPr>
      <w:rFonts w:ascii="Frutiger LT Com 45 Light" w:hAnsi="Frutiger LT Com 45 Light"/>
      <w:b/>
      <w:caps/>
      <w:color w:val="FFFFFF"/>
      <w:spacing w:val="-10"/>
      <w:kern w:val="28"/>
      <w:sz w:val="56"/>
      <w:szCs w:val="56"/>
      <w:lang w:val="ru-RU"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E83A56"/>
    <w:rPr>
      <w:rFonts w:ascii="Frutiger LT Com 45 Light" w:hAnsi="Frutiger LT Com 45 Light" w:cs="Times New Roman"/>
      <w:b/>
      <w:caps/>
      <w:color w:val="FFFFFF"/>
      <w:spacing w:val="-10"/>
      <w:kern w:val="28"/>
      <w:sz w:val="56"/>
    </w:rPr>
  </w:style>
  <w:style w:type="character" w:styleId="Hyperlink">
    <w:name w:val="Hyperlink"/>
    <w:basedOn w:val="DefaultParagraphFont"/>
    <w:uiPriority w:val="99"/>
    <w:rsid w:val="00E83A56"/>
    <w:rPr>
      <w:rFonts w:cs="Times New Roman"/>
      <w:color w:val="0563C1"/>
      <w:u w:val="single"/>
    </w:rPr>
  </w:style>
  <w:style w:type="character" w:styleId="FootnoteReference">
    <w:name w:val="footnote reference"/>
    <w:basedOn w:val="DefaultParagraphFont"/>
    <w:uiPriority w:val="99"/>
    <w:rsid w:val="00E83A56"/>
    <w:rPr>
      <w:rFonts w:ascii="Frutiger LT Com 45 Light" w:hAnsi="Frutiger LT Com 45 Light" w:cs="Times New Roman"/>
      <w:sz w:val="16"/>
      <w:vertAlign w:val="superscript"/>
    </w:rPr>
  </w:style>
  <w:style w:type="table" w:styleId="TableGrid">
    <w:name w:val="Table Grid"/>
    <w:basedOn w:val="TableNormal"/>
    <w:uiPriority w:val="99"/>
    <w:rsid w:val="00E83A5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99"/>
    <w:rsid w:val="00E83A56"/>
    <w:pPr>
      <w:ind w:left="720"/>
      <w:contextualSpacing/>
    </w:pPr>
  </w:style>
  <w:style w:type="character" w:customStyle="1" w:styleId="BookTitle1">
    <w:name w:val="Book Title1"/>
    <w:uiPriority w:val="99"/>
    <w:rsid w:val="00E83A56"/>
    <w:rPr>
      <w:b/>
      <w:i/>
      <w:spacing w:val="5"/>
    </w:rPr>
  </w:style>
  <w:style w:type="character" w:customStyle="1" w:styleId="Code">
    <w:name w:val="Code"/>
    <w:uiPriority w:val="99"/>
    <w:rsid w:val="00E83A56"/>
    <w:rPr>
      <w:rFonts w:ascii="Courier New" w:hAnsi="Courier New"/>
      <w:color w:val="2D73B3"/>
    </w:rPr>
  </w:style>
  <w:style w:type="table" w:customStyle="1" w:styleId="TableGridLight1">
    <w:name w:val="Table Grid Light1"/>
    <w:uiPriority w:val="99"/>
    <w:rsid w:val="00E83A56"/>
    <w:rPr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uiPriority w:val="99"/>
    <w:rsid w:val="00E83A56"/>
    <w:rPr>
      <w:rFonts w:ascii="Frutiger LT Com 45 Light" w:hAnsi="Frutiger LT Com 45 Light"/>
      <w:color w:val="000000"/>
      <w:sz w:val="20"/>
      <w:szCs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99"/>
    <w:qFormat/>
    <w:rsid w:val="009A2589"/>
    <w:pPr>
      <w:ind w:left="720"/>
      <w:contextualSpacing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843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3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3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3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3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package" Target="embeddings/Microsoft_Visio_Drawing111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3</Pages>
  <Words>198</Words>
  <Characters>1134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PROJECT _IT SOFTWARE SOLUTIONS FOR BUSINESS</dc:title>
  <dc:subject/>
  <dc:creator/>
  <cp:keywords/>
  <dc:description>03.05.2018</dc:description>
  <cp:lastModifiedBy/>
  <cp:revision>8</cp:revision>
  <dcterms:created xsi:type="dcterms:W3CDTF">2017-11-22T08:27:00Z</dcterms:created>
  <dcterms:modified xsi:type="dcterms:W3CDTF">2018-05-03T12:50:00Z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